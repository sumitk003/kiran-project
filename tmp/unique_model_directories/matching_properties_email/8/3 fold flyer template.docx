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86" w:rsidRDefault="00034552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0384" behindDoc="0" locked="0" layoutInCell="1" allowOverlap="1" wp14:anchorId="46E7B66E" wp14:editId="706FC26B">
                <wp:simplePos x="0" y="0"/>
                <wp:positionH relativeFrom="margin">
                  <wp:align>right</wp:align>
                </wp:positionH>
                <wp:positionV relativeFrom="page">
                  <wp:posOffset>4348976</wp:posOffset>
                </wp:positionV>
                <wp:extent cx="3161371" cy="0"/>
                <wp:effectExtent l="0" t="0" r="0" b="0"/>
                <wp:wrapNone/>
                <wp:docPr id="2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13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BD919" id="Line 23" o:spid="_x0000_s1026" style="position:absolute;z-index:251600384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" from="197.75pt,342.45pt" to="446.7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" strokecolor="#fffffe" strokeweight="1pt">
                <v:shadow color="#dcd6d4"/>
                <w10:wrap anchorx="margin"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1344" behindDoc="0" locked="0" layoutInCell="1" allowOverlap="1" wp14:anchorId="200DD0A8" wp14:editId="323120FF">
                <wp:simplePos x="0" y="0"/>
                <wp:positionH relativeFrom="column">
                  <wp:posOffset>5715</wp:posOffset>
                </wp:positionH>
                <wp:positionV relativeFrom="page">
                  <wp:posOffset>6059170</wp:posOffset>
                </wp:positionV>
                <wp:extent cx="9601200" cy="0"/>
                <wp:effectExtent l="0" t="0" r="0" b="0"/>
                <wp:wrapNone/>
                <wp:docPr id="177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8F2DF" id="Line 179" o:spid="_x0000_s1026" style="position:absolute;z-index:251641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45pt,477.1pt" to="756.45pt,4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0320" behindDoc="0" locked="0" layoutInCell="1" allowOverlap="1" wp14:anchorId="265F87D2" wp14:editId="76CCDBFB">
                <wp:simplePos x="0" y="0"/>
                <wp:positionH relativeFrom="column">
                  <wp:posOffset>9496425</wp:posOffset>
                </wp:positionH>
                <wp:positionV relativeFrom="page">
                  <wp:posOffset>6065520</wp:posOffset>
                </wp:positionV>
                <wp:extent cx="0" cy="1485900"/>
                <wp:effectExtent l="9525" t="7620" r="9525" b="11430"/>
                <wp:wrapNone/>
                <wp:docPr id="17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0BC0F" id="Line 178" o:spid="_x0000_s1026" style="position:absolute;z-index:251640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747.75pt,477.6pt" to="747.75pt,5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9296" behindDoc="0" locked="0" layoutInCell="1" allowOverlap="1" wp14:anchorId="6C040F30" wp14:editId="2C201FB9">
                <wp:simplePos x="0" y="0"/>
                <wp:positionH relativeFrom="column">
                  <wp:posOffset>9507855</wp:posOffset>
                </wp:positionH>
                <wp:positionV relativeFrom="page">
                  <wp:posOffset>7304405</wp:posOffset>
                </wp:positionV>
                <wp:extent cx="99060" cy="0"/>
                <wp:effectExtent l="11430" t="8255" r="13335" b="10795"/>
                <wp:wrapNone/>
                <wp:docPr id="175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41544" id="Line 177" o:spid="_x0000_s1026" style="position:absolute;z-index:251639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748.65pt,575.15pt" to="756.45pt,5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 wp14:anchorId="6E1E2F41" wp14:editId="676DD9A4">
                <wp:simplePos x="0" y="0"/>
                <wp:positionH relativeFrom="column">
                  <wp:posOffset>9507855</wp:posOffset>
                </wp:positionH>
                <wp:positionV relativeFrom="page">
                  <wp:posOffset>7056120</wp:posOffset>
                </wp:positionV>
                <wp:extent cx="99060" cy="0"/>
                <wp:effectExtent l="11430" t="7620" r="13335" b="11430"/>
                <wp:wrapNone/>
                <wp:docPr id="17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4B197" id="Line 176" o:spid="_x0000_s1026" style="position:absolute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748.65pt,555.6pt" to="756.45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7248" behindDoc="0" locked="0" layoutInCell="1" allowOverlap="1" wp14:anchorId="1F0E5444" wp14:editId="7C4355D2">
                <wp:simplePos x="0" y="0"/>
                <wp:positionH relativeFrom="column">
                  <wp:posOffset>9507855</wp:posOffset>
                </wp:positionH>
                <wp:positionV relativeFrom="page">
                  <wp:posOffset>6808470</wp:posOffset>
                </wp:positionV>
                <wp:extent cx="99060" cy="0"/>
                <wp:effectExtent l="11430" t="7620" r="13335" b="11430"/>
                <wp:wrapNone/>
                <wp:docPr id="17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0BAC3" id="Line 175" o:spid="_x0000_s1026" style="position:absolute;z-index:251637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748.65pt,536.1pt" to="756.45pt,5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224" behindDoc="0" locked="0" layoutInCell="1" allowOverlap="1" wp14:anchorId="7BE20E79" wp14:editId="3E40530C">
                <wp:simplePos x="0" y="0"/>
                <wp:positionH relativeFrom="column">
                  <wp:posOffset>9507855</wp:posOffset>
                </wp:positionH>
                <wp:positionV relativeFrom="page">
                  <wp:posOffset>6560820</wp:posOffset>
                </wp:positionV>
                <wp:extent cx="99060" cy="0"/>
                <wp:effectExtent l="11430" t="7620" r="13335" b="11430"/>
                <wp:wrapNone/>
                <wp:docPr id="172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0319B" id="Line 174" o:spid="_x0000_s1026" style="position:absolute;z-index:251636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748.65pt,516.6pt" to="756.45pt,5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5200" behindDoc="0" locked="0" layoutInCell="1" allowOverlap="1" wp14:anchorId="2DF6BD71" wp14:editId="44BED3A4">
                <wp:simplePos x="0" y="0"/>
                <wp:positionH relativeFrom="column">
                  <wp:posOffset>9507855</wp:posOffset>
                </wp:positionH>
                <wp:positionV relativeFrom="page">
                  <wp:posOffset>6313170</wp:posOffset>
                </wp:positionV>
                <wp:extent cx="99060" cy="0"/>
                <wp:effectExtent l="11430" t="7620" r="13335" b="11430"/>
                <wp:wrapNone/>
                <wp:docPr id="17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D633D" id="Line 173" o:spid="_x0000_s1026" style="position:absolute;z-index:251635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748.65pt,497.1pt" to="756.45pt,4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4176" behindDoc="0" locked="0" layoutInCell="1" allowOverlap="1" wp14:anchorId="202B5516" wp14:editId="67CA2413">
                <wp:simplePos x="0" y="0"/>
                <wp:positionH relativeFrom="column">
                  <wp:posOffset>9507855</wp:posOffset>
                </wp:positionH>
                <wp:positionV relativeFrom="page">
                  <wp:posOffset>7304405</wp:posOffset>
                </wp:positionV>
                <wp:extent cx="99060" cy="247015"/>
                <wp:effectExtent l="0" t="0" r="0" b="635"/>
                <wp:wrapNone/>
                <wp:docPr id="170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15A2A" id="Rectangle 172" o:spid="_x0000_s1026" style="position:absolute;margin-left:748.65pt;margin-top:575.15pt;width:7.8pt;height:19.45pt;z-index:2516341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" fillcolor="#072b60 [8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3152" behindDoc="0" locked="0" layoutInCell="1" allowOverlap="1" wp14:anchorId="7BA8E097" wp14:editId="50D6E383">
                <wp:simplePos x="0" y="0"/>
                <wp:positionH relativeFrom="column">
                  <wp:posOffset>9507855</wp:posOffset>
                </wp:positionH>
                <wp:positionV relativeFrom="page">
                  <wp:posOffset>7056120</wp:posOffset>
                </wp:positionV>
                <wp:extent cx="99060" cy="247015"/>
                <wp:effectExtent l="0" t="0" r="0" b="635"/>
                <wp:wrapNone/>
                <wp:docPr id="169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2470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3D297" id="Rectangle 171" o:spid="_x0000_s1026" style="position:absolute;margin-left:748.65pt;margin-top:555.6pt;width:7.8pt;height:19.45pt;z-index:251633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" fillcolor="#accbf9 [32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2128" behindDoc="0" locked="0" layoutInCell="1" allowOverlap="1" wp14:anchorId="22C511E4" wp14:editId="5EE30708">
                <wp:simplePos x="0" y="0"/>
                <wp:positionH relativeFrom="column">
                  <wp:posOffset>9507855</wp:posOffset>
                </wp:positionH>
                <wp:positionV relativeFrom="page">
                  <wp:posOffset>6808470</wp:posOffset>
                </wp:positionV>
                <wp:extent cx="99060" cy="247015"/>
                <wp:effectExtent l="0" t="0" r="0" b="635"/>
                <wp:wrapNone/>
                <wp:docPr id="168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247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7494F" id="Rectangle 170" o:spid="_x0000_s1026" style="position:absolute;margin-left:748.65pt;margin-top:536.1pt;width:7.8pt;height:19.45pt;z-index:251632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" fillcolor="white [3212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1104" behindDoc="0" locked="0" layoutInCell="1" allowOverlap="1" wp14:anchorId="6E0EEAD1" wp14:editId="4691B411">
                <wp:simplePos x="0" y="0"/>
                <wp:positionH relativeFrom="column">
                  <wp:posOffset>9507855</wp:posOffset>
                </wp:positionH>
                <wp:positionV relativeFrom="page">
                  <wp:posOffset>6560820</wp:posOffset>
                </wp:positionV>
                <wp:extent cx="99060" cy="247015"/>
                <wp:effectExtent l="0" t="0" r="0" b="635"/>
                <wp:wrapNone/>
                <wp:docPr id="167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2470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453A5" id="Rectangle 169" o:spid="_x0000_s1026" style="position:absolute;margin-left:748.65pt;margin-top:516.6pt;width:7.8pt;height:19.45pt;z-index:251631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" fillcolor="#92d050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0080" behindDoc="0" locked="0" layoutInCell="1" allowOverlap="1" wp14:anchorId="10B28908" wp14:editId="5EB5DB2C">
                <wp:simplePos x="0" y="0"/>
                <wp:positionH relativeFrom="column">
                  <wp:posOffset>9507855</wp:posOffset>
                </wp:positionH>
                <wp:positionV relativeFrom="page">
                  <wp:posOffset>6313170</wp:posOffset>
                </wp:positionV>
                <wp:extent cx="99060" cy="247015"/>
                <wp:effectExtent l="0" t="0" r="0" b="635"/>
                <wp:wrapNone/>
                <wp:docPr id="166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B599D" id="Rectangle 168" o:spid="_x0000_s1026" style="position:absolute;margin-left:748.65pt;margin-top:497.1pt;width:7.8pt;height:19.45pt;z-index:251630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" fillcolor="#072b60 [8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9056" behindDoc="0" locked="0" layoutInCell="1" allowOverlap="1" wp14:anchorId="2305F01C" wp14:editId="01A60F83">
                <wp:simplePos x="0" y="0"/>
                <wp:positionH relativeFrom="column">
                  <wp:posOffset>9507855</wp:posOffset>
                </wp:positionH>
                <wp:positionV relativeFrom="page">
                  <wp:posOffset>6065520</wp:posOffset>
                </wp:positionV>
                <wp:extent cx="99060" cy="247015"/>
                <wp:effectExtent l="0" t="0" r="0" b="635"/>
                <wp:wrapNone/>
                <wp:docPr id="16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08927" id="Rectangle 167" o:spid="_x0000_s1026" style="position:absolute;margin-left:748.65pt;margin-top:477.6pt;width:7.8pt;height:19.45pt;z-index:251629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" fillcolor="#498cf1 [24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7008" behindDoc="0" locked="0" layoutInCell="1" allowOverlap="1" wp14:anchorId="4EB44209" wp14:editId="2C718874">
                <wp:simplePos x="0" y="0"/>
                <wp:positionH relativeFrom="column">
                  <wp:posOffset>2520315</wp:posOffset>
                </wp:positionH>
                <wp:positionV relativeFrom="page">
                  <wp:posOffset>4351020</wp:posOffset>
                </wp:positionV>
                <wp:extent cx="0" cy="1714500"/>
                <wp:effectExtent l="15240" t="7620" r="13335" b="11430"/>
                <wp:wrapNone/>
                <wp:docPr id="163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FC776F" id="Line 165" o:spid="_x0000_s1026" style="position:absolute;z-index:251627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342.6pt" to="198.45pt,4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5984" behindDoc="0" locked="0" layoutInCell="1" allowOverlap="1" wp14:anchorId="2AB3E9D6" wp14:editId="27668AEE">
                <wp:simplePos x="0" y="0"/>
                <wp:positionH relativeFrom="column">
                  <wp:posOffset>2520315</wp:posOffset>
                </wp:positionH>
                <wp:positionV relativeFrom="page">
                  <wp:posOffset>4594860</wp:posOffset>
                </wp:positionV>
                <wp:extent cx="545465" cy="0"/>
                <wp:effectExtent l="15240" t="13335" r="10795" b="15240"/>
                <wp:wrapNone/>
                <wp:docPr id="162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B76A6" id="Line 164" o:spid="_x0000_s1026" style="position:absolute;z-index:251625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361.8pt" to="241.4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4960" behindDoc="0" locked="0" layoutInCell="1" allowOverlap="1" wp14:anchorId="5202EAD3" wp14:editId="23EC907F">
                <wp:simplePos x="0" y="0"/>
                <wp:positionH relativeFrom="column">
                  <wp:posOffset>2520315</wp:posOffset>
                </wp:positionH>
                <wp:positionV relativeFrom="page">
                  <wp:posOffset>4351020</wp:posOffset>
                </wp:positionV>
                <wp:extent cx="545465" cy="245110"/>
                <wp:effectExtent l="0" t="0" r="6985" b="2540"/>
                <wp:wrapNone/>
                <wp:docPr id="161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C07CD" id="Rectangle 163" o:spid="_x0000_s1026" style="position:absolute;margin-left:198.45pt;margin-top:342.6pt;width:42.95pt;height:19.3pt;z-index:251624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" fillcolor="#498cf1 [24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3936" behindDoc="0" locked="0" layoutInCell="1" allowOverlap="1" wp14:anchorId="35510361" wp14:editId="45702F47">
                <wp:simplePos x="0" y="0"/>
                <wp:positionH relativeFrom="column">
                  <wp:posOffset>2520315</wp:posOffset>
                </wp:positionH>
                <wp:positionV relativeFrom="page">
                  <wp:posOffset>5820410</wp:posOffset>
                </wp:positionV>
                <wp:extent cx="545465" cy="0"/>
                <wp:effectExtent l="15240" t="10160" r="10795" b="8890"/>
                <wp:wrapNone/>
                <wp:docPr id="160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72473" id="Line 162" o:spid="_x0000_s1026" style="position:absolute;z-index:251623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458.3pt" to="241.4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2912" behindDoc="0" locked="0" layoutInCell="1" allowOverlap="1" wp14:anchorId="6954134E" wp14:editId="7BD29A25">
                <wp:simplePos x="0" y="0"/>
                <wp:positionH relativeFrom="column">
                  <wp:posOffset>2520315</wp:posOffset>
                </wp:positionH>
                <wp:positionV relativeFrom="page">
                  <wp:posOffset>5575300</wp:posOffset>
                </wp:positionV>
                <wp:extent cx="545465" cy="0"/>
                <wp:effectExtent l="15240" t="12700" r="10795" b="6350"/>
                <wp:wrapNone/>
                <wp:docPr id="159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6F66A" id="Line 161" o:spid="_x0000_s1026" style="position:absolute;z-index:251622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439pt" to="241.4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1888" behindDoc="0" locked="0" layoutInCell="1" allowOverlap="1" wp14:anchorId="0A751229" wp14:editId="59707819">
                <wp:simplePos x="0" y="0"/>
                <wp:positionH relativeFrom="column">
                  <wp:posOffset>2520315</wp:posOffset>
                </wp:positionH>
                <wp:positionV relativeFrom="page">
                  <wp:posOffset>5330190</wp:posOffset>
                </wp:positionV>
                <wp:extent cx="545465" cy="0"/>
                <wp:effectExtent l="15240" t="15240" r="10795" b="13335"/>
                <wp:wrapNone/>
                <wp:docPr id="158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D6898" id="Line 160" o:spid="_x0000_s1026" style="position:absolute;z-index:251621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419.7pt" to="241.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0864" behindDoc="0" locked="0" layoutInCell="1" allowOverlap="1" wp14:anchorId="4F04EA83" wp14:editId="4ABC3E42">
                <wp:simplePos x="0" y="0"/>
                <wp:positionH relativeFrom="column">
                  <wp:posOffset>2520315</wp:posOffset>
                </wp:positionH>
                <wp:positionV relativeFrom="page">
                  <wp:posOffset>5085080</wp:posOffset>
                </wp:positionV>
                <wp:extent cx="545465" cy="0"/>
                <wp:effectExtent l="15240" t="8255" r="10795" b="10795"/>
                <wp:wrapNone/>
                <wp:docPr id="157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24365" id="Line 159" o:spid="_x0000_s1026" style="position:absolute;z-index:251620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400.4pt" to="241.4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9840" behindDoc="0" locked="0" layoutInCell="1" allowOverlap="1" wp14:anchorId="0956BBCF" wp14:editId="32AD4863">
                <wp:simplePos x="0" y="0"/>
                <wp:positionH relativeFrom="column">
                  <wp:posOffset>2520315</wp:posOffset>
                </wp:positionH>
                <wp:positionV relativeFrom="page">
                  <wp:posOffset>4839970</wp:posOffset>
                </wp:positionV>
                <wp:extent cx="545465" cy="0"/>
                <wp:effectExtent l="15240" t="10795" r="10795" b="8255"/>
                <wp:wrapNone/>
                <wp:docPr id="156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F9979" id="Line 158" o:spid="_x0000_s1026" style="position:absolute;z-index:251619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98.45pt,381.1pt" to="241.4pt,3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8816" behindDoc="0" locked="0" layoutInCell="1" allowOverlap="1" wp14:anchorId="5B2416A3" wp14:editId="3CBED2B6">
                <wp:simplePos x="0" y="0"/>
                <wp:positionH relativeFrom="column">
                  <wp:posOffset>2520315</wp:posOffset>
                </wp:positionH>
                <wp:positionV relativeFrom="page">
                  <wp:posOffset>5820410</wp:posOffset>
                </wp:positionV>
                <wp:extent cx="545465" cy="245110"/>
                <wp:effectExtent l="0" t="0" r="6985" b="2540"/>
                <wp:wrapNone/>
                <wp:docPr id="155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6D307" id="Rectangle 157" o:spid="_x0000_s1026" style="position:absolute;margin-left:198.45pt;margin-top:458.3pt;width:42.95pt;height:19.3pt;z-index:251618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" fillcolor="#0e56c3 [16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7792" behindDoc="0" locked="0" layoutInCell="1" allowOverlap="1" wp14:anchorId="1F776796" wp14:editId="7FA6544C">
                <wp:simplePos x="0" y="0"/>
                <wp:positionH relativeFrom="column">
                  <wp:posOffset>2520315</wp:posOffset>
                </wp:positionH>
                <wp:positionV relativeFrom="page">
                  <wp:posOffset>5575300</wp:posOffset>
                </wp:positionV>
                <wp:extent cx="545465" cy="245110"/>
                <wp:effectExtent l="0" t="0" r="6985" b="2540"/>
                <wp:wrapNone/>
                <wp:docPr id="154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3301C" id="Rectangle 156" o:spid="_x0000_s1026" style="position:absolute;margin-left:198.45pt;margin-top:439pt;width:42.95pt;height:19.3pt;z-index:251617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" fillcolor="#498cf1 [24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6768" behindDoc="0" locked="0" layoutInCell="1" allowOverlap="1" wp14:anchorId="65C56481" wp14:editId="2AFCF30D">
                <wp:simplePos x="0" y="0"/>
                <wp:positionH relativeFrom="column">
                  <wp:posOffset>2520315</wp:posOffset>
                </wp:positionH>
                <wp:positionV relativeFrom="page">
                  <wp:posOffset>5330190</wp:posOffset>
                </wp:positionV>
                <wp:extent cx="545465" cy="245110"/>
                <wp:effectExtent l="0" t="0" r="6985" b="2540"/>
                <wp:wrapNone/>
                <wp:docPr id="153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2194B" id="Rectangle 155" o:spid="_x0000_s1026" style="position:absolute;margin-left:198.45pt;margin-top:419.7pt;width:42.95pt;height:19.3pt;z-index:251616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" fillcolor="#accbf9 [32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5744" behindDoc="0" locked="0" layoutInCell="1" allowOverlap="1" wp14:anchorId="7D47F05E" wp14:editId="450514E9">
                <wp:simplePos x="0" y="0"/>
                <wp:positionH relativeFrom="column">
                  <wp:posOffset>2520315</wp:posOffset>
                </wp:positionH>
                <wp:positionV relativeFrom="page">
                  <wp:posOffset>5085080</wp:posOffset>
                </wp:positionV>
                <wp:extent cx="545465" cy="245110"/>
                <wp:effectExtent l="0" t="0" r="6985" b="2540"/>
                <wp:wrapNone/>
                <wp:docPr id="152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EE5A8" id="Rectangle 154" o:spid="_x0000_s1026" style="position:absolute;margin-left:198.45pt;margin-top:400.4pt;width:42.95pt;height:19.3pt;z-index:251615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" fillcolor="white [3212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4720" behindDoc="0" locked="0" layoutInCell="1" allowOverlap="1" wp14:anchorId="01BB89A3" wp14:editId="6F000AA7">
                <wp:simplePos x="0" y="0"/>
                <wp:positionH relativeFrom="column">
                  <wp:posOffset>2520315</wp:posOffset>
                </wp:positionH>
                <wp:positionV relativeFrom="page">
                  <wp:posOffset>4839970</wp:posOffset>
                </wp:positionV>
                <wp:extent cx="545465" cy="245110"/>
                <wp:effectExtent l="0" t="0" r="6985" b="2540"/>
                <wp:wrapNone/>
                <wp:docPr id="151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CBFFC" id="Rectangle 153" o:spid="_x0000_s1026" style="position:absolute;margin-left:198.45pt;margin-top:381.1pt;width:42.95pt;height:19.3pt;z-index:251614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" fillcolor="#92d050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3696" behindDoc="0" locked="0" layoutInCell="1" allowOverlap="1" wp14:anchorId="02826093" wp14:editId="6FA5AAF7">
                <wp:simplePos x="0" y="0"/>
                <wp:positionH relativeFrom="column">
                  <wp:posOffset>2520315</wp:posOffset>
                </wp:positionH>
                <wp:positionV relativeFrom="page">
                  <wp:posOffset>4594860</wp:posOffset>
                </wp:positionV>
                <wp:extent cx="545465" cy="245110"/>
                <wp:effectExtent l="0" t="0" r="6985" b="2540"/>
                <wp:wrapNone/>
                <wp:docPr id="150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" cy="245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6BDCF" id="Rectangle 152" o:spid="_x0000_s1026" style="position:absolute;margin-left:198.45pt;margin-top:361.8pt;width:42.95pt;height:19.3pt;z-index:251613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" fillcolor="#072b60 [8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9600" behindDoc="0" locked="0" layoutInCell="1" allowOverlap="1" wp14:anchorId="3C087D10" wp14:editId="5EC6CF65">
                <wp:simplePos x="0" y="0"/>
                <wp:positionH relativeFrom="column">
                  <wp:posOffset>6235065</wp:posOffset>
                </wp:positionH>
                <wp:positionV relativeFrom="page">
                  <wp:posOffset>-1592580</wp:posOffset>
                </wp:positionV>
                <wp:extent cx="2743200" cy="0"/>
                <wp:effectExtent l="15240" t="7620" r="13335" b="11430"/>
                <wp:wrapNone/>
                <wp:docPr id="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BCFA9" id="Line 32" o:spid="_x0000_s1026" style="position:absolute;z-index:251609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490.95pt,-125.4pt" to="706.95pt,-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8576" behindDoc="0" locked="0" layoutInCell="1" allowOverlap="1" wp14:anchorId="5E221326" wp14:editId="0C0F2E2F">
                <wp:simplePos x="0" y="0"/>
                <wp:positionH relativeFrom="column">
                  <wp:posOffset>5434965</wp:posOffset>
                </wp:positionH>
                <wp:positionV relativeFrom="page">
                  <wp:posOffset>-1821180</wp:posOffset>
                </wp:positionV>
                <wp:extent cx="2743200" cy="0"/>
                <wp:effectExtent l="15240" t="7620" r="13335" b="11430"/>
                <wp:wrapNone/>
                <wp:docPr id="2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5E06E" id="Line 31" o:spid="_x0000_s1026" style="position:absolute;z-index:251608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427.95pt,-143.4pt" to="643.95pt,-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7552" behindDoc="0" locked="0" layoutInCell="1" allowOverlap="1" wp14:anchorId="6F79F38B" wp14:editId="3D6B8868">
                <wp:simplePos x="0" y="0"/>
                <wp:positionH relativeFrom="column">
                  <wp:posOffset>13031470</wp:posOffset>
                </wp:positionH>
                <wp:positionV relativeFrom="page">
                  <wp:posOffset>1972945</wp:posOffset>
                </wp:positionV>
                <wp:extent cx="2114550" cy="2000250"/>
                <wp:effectExtent l="1270" t="1270" r="0" b="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5908" w:rsidRDefault="00D75908" w:rsidP="00D75908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nihil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</w:t>
                            </w:r>
                            <w:proofErr w:type="spellEnd"/>
                          </w:p>
                          <w:p w:rsidR="00D75908" w:rsidRDefault="00D75908" w:rsidP="00D75908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75908" w:rsidRDefault="00D75908" w:rsidP="00D75908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Con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erattis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sectetuer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adip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iscing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sed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79F38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26.1pt;margin-top:155.35pt;width:166.5pt;height:157.5pt;z-index:251607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D75908" w:rsidRDefault="00D75908" w:rsidP="00D75908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nihil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</w:t>
                      </w:r>
                      <w:proofErr w:type="spellEnd"/>
                    </w:p>
                    <w:p w:rsidR="00D75908" w:rsidRDefault="00D75908" w:rsidP="00D75908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D75908" w:rsidRDefault="00D75908" w:rsidP="00D75908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feugait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nulla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facilisi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Con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erattis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sectetuer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adip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iscing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sed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6288" behindDoc="0" locked="0" layoutInCell="1" allowOverlap="1" wp14:anchorId="1426EAAA" wp14:editId="26D7E9AB">
                <wp:simplePos x="0" y="0"/>
                <wp:positionH relativeFrom="column">
                  <wp:posOffset>3060700</wp:posOffset>
                </wp:positionH>
                <wp:positionV relativeFrom="page">
                  <wp:posOffset>7304405</wp:posOffset>
                </wp:positionV>
                <wp:extent cx="120015" cy="0"/>
                <wp:effectExtent l="12700" t="8255" r="10160" b="10795"/>
                <wp:wrapNone/>
                <wp:docPr id="1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2602B" id="Line 19" o:spid="_x0000_s1026" style="position:absolute;z-index:251596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41pt,575.15pt" to="250.45pt,5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5264" behindDoc="0" locked="0" layoutInCell="1" allowOverlap="1" wp14:anchorId="48CEE17E" wp14:editId="442C02CA">
                <wp:simplePos x="0" y="0"/>
                <wp:positionH relativeFrom="column">
                  <wp:posOffset>3060700</wp:posOffset>
                </wp:positionH>
                <wp:positionV relativeFrom="page">
                  <wp:posOffset>7056120</wp:posOffset>
                </wp:positionV>
                <wp:extent cx="120015" cy="0"/>
                <wp:effectExtent l="12700" t="7620" r="10160" b="11430"/>
                <wp:wrapNone/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1D334" id="Line 18" o:spid="_x0000_s1026" style="position:absolute;z-index:251595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41pt,555.6pt" to="250.45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4240" behindDoc="0" locked="0" layoutInCell="1" allowOverlap="1" wp14:anchorId="6EA5EB7A" wp14:editId="6773C5AA">
                <wp:simplePos x="0" y="0"/>
                <wp:positionH relativeFrom="column">
                  <wp:posOffset>3060700</wp:posOffset>
                </wp:positionH>
                <wp:positionV relativeFrom="page">
                  <wp:posOffset>6808470</wp:posOffset>
                </wp:positionV>
                <wp:extent cx="120015" cy="0"/>
                <wp:effectExtent l="12700" t="7620" r="10160" b="11430"/>
                <wp:wrapNone/>
                <wp:docPr id="1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258D6" id="Line 17" o:spid="_x0000_s1026" style="position:absolute;z-index:251594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41pt,536.1pt" to="250.45pt,5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3216" behindDoc="0" locked="0" layoutInCell="1" allowOverlap="1" wp14:anchorId="497D64D8" wp14:editId="5F72F322">
                <wp:simplePos x="0" y="0"/>
                <wp:positionH relativeFrom="column">
                  <wp:posOffset>3060700</wp:posOffset>
                </wp:positionH>
                <wp:positionV relativeFrom="page">
                  <wp:posOffset>6560820</wp:posOffset>
                </wp:positionV>
                <wp:extent cx="120015" cy="0"/>
                <wp:effectExtent l="12700" t="7620" r="10160" b="11430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3DF69" id="Line 16" o:spid="_x0000_s1026" style="position:absolute;z-index:251593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41pt,516.6pt" to="250.45pt,5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2192" behindDoc="0" locked="0" layoutInCell="1" allowOverlap="1" wp14:anchorId="131D8460" wp14:editId="57E63A2A">
                <wp:simplePos x="0" y="0"/>
                <wp:positionH relativeFrom="column">
                  <wp:posOffset>3060700</wp:posOffset>
                </wp:positionH>
                <wp:positionV relativeFrom="page">
                  <wp:posOffset>6313170</wp:posOffset>
                </wp:positionV>
                <wp:extent cx="120015" cy="0"/>
                <wp:effectExtent l="12700" t="7620" r="10160" b="11430"/>
                <wp:wrapNone/>
                <wp:docPr id="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0BB22" id="Line 15" o:spid="_x0000_s1026" style="position:absolute;z-index:251592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41pt,497.1pt" to="250.45pt,4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1168" behindDoc="0" locked="0" layoutInCell="1" allowOverlap="1" wp14:anchorId="41C4B125" wp14:editId="36523CCB">
                <wp:simplePos x="0" y="0"/>
                <wp:positionH relativeFrom="column">
                  <wp:posOffset>3060700</wp:posOffset>
                </wp:positionH>
                <wp:positionV relativeFrom="page">
                  <wp:posOffset>7304405</wp:posOffset>
                </wp:positionV>
                <wp:extent cx="120015" cy="247015"/>
                <wp:effectExtent l="0" t="0" r="0" b="635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F7918" id="Rectangle 14" o:spid="_x0000_s1026" style="position:absolute;margin-left:241pt;margin-top:575.15pt;width:9.45pt;height:19.45pt;z-index:251591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" fillcolor="#072b60 [8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0144" behindDoc="0" locked="0" layoutInCell="1" allowOverlap="1" wp14:anchorId="12C3DE25" wp14:editId="0BF301EE">
                <wp:simplePos x="0" y="0"/>
                <wp:positionH relativeFrom="column">
                  <wp:posOffset>3060700</wp:posOffset>
                </wp:positionH>
                <wp:positionV relativeFrom="page">
                  <wp:posOffset>7056120</wp:posOffset>
                </wp:positionV>
                <wp:extent cx="120015" cy="247015"/>
                <wp:effectExtent l="0" t="0" r="0" b="635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470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B0B95" id="Rectangle 13" o:spid="_x0000_s1026" style="position:absolute;margin-left:241pt;margin-top:555.6pt;width:9.45pt;height:19.45pt;z-index:251590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" fillcolor="#accbf9 [32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9120" behindDoc="0" locked="0" layoutInCell="1" allowOverlap="1" wp14:anchorId="1FC210E3" wp14:editId="049DB432">
                <wp:simplePos x="0" y="0"/>
                <wp:positionH relativeFrom="column">
                  <wp:posOffset>3060700</wp:posOffset>
                </wp:positionH>
                <wp:positionV relativeFrom="page">
                  <wp:posOffset>6808470</wp:posOffset>
                </wp:positionV>
                <wp:extent cx="120015" cy="247015"/>
                <wp:effectExtent l="0" t="0" r="0" b="63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47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387DC" id="Rectangle 12" o:spid="_x0000_s1026" style="position:absolute;margin-left:241pt;margin-top:536.1pt;width:9.45pt;height:19.45pt;z-index:251589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" fillcolor="white [3212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8096" behindDoc="0" locked="0" layoutInCell="1" allowOverlap="1" wp14:anchorId="14A0BF41" wp14:editId="3116A680">
                <wp:simplePos x="0" y="0"/>
                <wp:positionH relativeFrom="column">
                  <wp:posOffset>3060700</wp:posOffset>
                </wp:positionH>
                <wp:positionV relativeFrom="page">
                  <wp:posOffset>6560820</wp:posOffset>
                </wp:positionV>
                <wp:extent cx="120015" cy="247015"/>
                <wp:effectExtent l="0" t="0" r="0" b="63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470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8DD54" id="Rectangle 11" o:spid="_x0000_s1026" style="position:absolute;margin-left:241pt;margin-top:516.6pt;width:9.45pt;height:19.45pt;z-index:251588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" fillcolor="#92d050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7072" behindDoc="0" locked="0" layoutInCell="1" allowOverlap="1" wp14:anchorId="2741C783" wp14:editId="4CFE4927">
                <wp:simplePos x="0" y="0"/>
                <wp:positionH relativeFrom="column">
                  <wp:posOffset>3060700</wp:posOffset>
                </wp:positionH>
                <wp:positionV relativeFrom="page">
                  <wp:posOffset>6313170</wp:posOffset>
                </wp:positionV>
                <wp:extent cx="120015" cy="247015"/>
                <wp:effectExtent l="0" t="0" r="0" b="63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401F3" id="Rectangle 10" o:spid="_x0000_s1026" style="position:absolute;margin-left:241pt;margin-top:497.1pt;width:9.45pt;height:19.45pt;z-index:2515870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" fillcolor="#072b60 [814]" stroked="f">
                <v:textbox inset="2.88pt,2.88pt,2.88pt,2.88pt"/>
                <w10:wrap anchory="page"/>
              </v:rect>
            </w:pict>
          </mc:Fallback>
        </mc:AlternateContent>
      </w:r>
      <w:r w:rsidR="006B442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6048" behindDoc="0" locked="0" layoutInCell="1" allowOverlap="1" wp14:anchorId="2138589B" wp14:editId="5249300A">
                <wp:simplePos x="0" y="0"/>
                <wp:positionH relativeFrom="column">
                  <wp:posOffset>3060700</wp:posOffset>
                </wp:positionH>
                <wp:positionV relativeFrom="page">
                  <wp:posOffset>6065520</wp:posOffset>
                </wp:positionV>
                <wp:extent cx="120015" cy="247015"/>
                <wp:effectExtent l="0" t="0" r="0" b="63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D76BD" id="Rectangle 9" o:spid="_x0000_s1026" style="position:absolute;margin-left:241pt;margin-top:477.6pt;width:9.45pt;height:19.45pt;z-index:251586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" fillcolor="#498cf1 [2414]" stroked="f">
                <v:textbox inset="2.88pt,2.88pt,2.88pt,2.88pt"/>
                <w10:wrap anchory="page"/>
              </v:rect>
            </w:pict>
          </mc:Fallback>
        </mc:AlternateContent>
      </w:r>
    </w:p>
    <w:p w:rsidR="00734486" w:rsidRDefault="003D376C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5504" behindDoc="0" locked="0" layoutInCell="1" allowOverlap="1" wp14:anchorId="0FA8DC28" wp14:editId="4155C59B">
                <wp:simplePos x="0" y="0"/>
                <wp:positionH relativeFrom="column">
                  <wp:posOffset>3276601</wp:posOffset>
                </wp:positionH>
                <wp:positionV relativeFrom="page">
                  <wp:posOffset>5295900</wp:posOffset>
                </wp:positionV>
                <wp:extent cx="3238500" cy="788670"/>
                <wp:effectExtent l="0" t="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5908" w:rsidRPr="00727F6F" w:rsidRDefault="00727F6F" w:rsidP="00D75908">
                            <w:pPr>
                              <w:widowControl w:val="0"/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entire floor plate  of 1,127 square metres </w:t>
                            </w:r>
                            <w:r w:rsidR="00266991">
                              <w:rPr>
                                <w:sz w:val="24"/>
                                <w:szCs w:val="24"/>
                              </w:rPr>
                              <w:t>is available that will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be configured to meet the tena</w:t>
                            </w:r>
                            <w:r w:rsidR="00424A1C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ts requirement.</w:t>
                            </w:r>
                            <w:r w:rsidR="003D37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>The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floor diagram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overleaf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>shows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various configurations, these are a guide only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8DC28" id="Text Box 28" o:spid="_x0000_s1027" type="#_x0000_t202" style="position:absolute;margin-left:258pt;margin-top:417pt;width:255pt;height:62.1pt;z-index:251605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D75908" w:rsidRPr="00727F6F" w:rsidRDefault="00727F6F" w:rsidP="00D75908">
                      <w:pPr>
                        <w:widowControl w:val="0"/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entire floor plate  of 1,127 square metres </w:t>
                      </w:r>
                      <w:r w:rsidR="00266991">
                        <w:rPr>
                          <w:sz w:val="24"/>
                          <w:szCs w:val="24"/>
                        </w:rPr>
                        <w:t>is available that will</w:t>
                      </w:r>
                      <w:r>
                        <w:rPr>
                          <w:sz w:val="24"/>
                          <w:szCs w:val="24"/>
                        </w:rPr>
                        <w:t xml:space="preserve"> be configured to meet the tena</w:t>
                      </w:r>
                      <w:r w:rsidR="00424A1C">
                        <w:rPr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sz w:val="24"/>
                          <w:szCs w:val="24"/>
                        </w:rPr>
                        <w:t>ts requirement.</w:t>
                      </w:r>
                      <w:r w:rsidR="003D37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>The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floor diagram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overleaf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>shows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various configurations, these are a guide only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2578100</wp:posOffset>
                </wp:positionV>
                <wp:extent cx="3333750" cy="2219325"/>
                <wp:effectExtent l="0" t="0" r="0" b="952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0B74" w:rsidRDefault="00860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78018" cy="2114550"/>
                                  <wp:effectExtent l="0" t="0" r="381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2" name="Carlingford Rd 3 12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88718" cy="21216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028" type="#_x0000_t202" style="position:absolute;margin-left:254.25pt;margin-top:203pt;width:262.5pt;height:174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" fillcolor="white [3201]" stroked="f" strokeweight=".5pt">
                <v:textbox>
                  <w:txbxContent>
                    <w:p w:rsidR="00860B74" w:rsidRDefault="00860B7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78018" cy="2114550"/>
                            <wp:effectExtent l="0" t="0" r="381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2" name="Carlingford Rd 3 12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88718" cy="21216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6DE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4480" behindDoc="0" locked="0" layoutInCell="1" allowOverlap="1" wp14:anchorId="512205F3" wp14:editId="128AB017">
                <wp:simplePos x="0" y="0"/>
                <wp:positionH relativeFrom="column">
                  <wp:posOffset>3314700</wp:posOffset>
                </wp:positionH>
                <wp:positionV relativeFrom="page">
                  <wp:posOffset>1333500</wp:posOffset>
                </wp:positionV>
                <wp:extent cx="3200400" cy="1428750"/>
                <wp:effectExtent l="0" t="0" r="0" b="0"/>
                <wp:wrapNone/>
                <wp:docPr id="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stTable3-Accent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1"/>
                              <w:gridCol w:w="2228"/>
                            </w:tblGrid>
                            <w:tr w:rsidR="003A389D" w:rsidTr="003A389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2701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A389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Office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A389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Floor area</w:t>
                                  </w:r>
                                  <w:r w:rsidR="00196DE1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/sqm</w:t>
                                  </w:r>
                                </w:p>
                              </w:tc>
                            </w:tr>
                            <w:tr w:rsidR="003A389D" w:rsidTr="003A389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Ground Floor 04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sz w:val="24"/>
                                      <w:szCs w:val="24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3A389D" w:rsidTr="003A389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Level 101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sz w:val="24"/>
                                      <w:szCs w:val="24"/>
                                    </w:rPr>
                                    <w:t>155</w:t>
                                  </w:r>
                                </w:p>
                              </w:tc>
                            </w:tr>
                            <w:tr w:rsidR="003A389D" w:rsidTr="003A389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Level 102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sz w:val="24"/>
                                      <w:szCs w:val="24"/>
                                    </w:rPr>
                                    <w:t>295</w:t>
                                  </w:r>
                                </w:p>
                              </w:tc>
                            </w:tr>
                            <w:tr w:rsidR="003A389D" w:rsidRPr="003A389D" w:rsidTr="003A389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Level 103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3A389D" w:rsidRPr="003A389D" w:rsidRDefault="00196DE1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="003A389D" w:rsidRPr="003A389D">
                                    <w:rPr>
                                      <w:sz w:val="24"/>
                                      <w:szCs w:val="24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3A389D" w:rsidRPr="003A389D" w:rsidTr="003A389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Level 104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3A389D" w:rsidRPr="003A389D" w:rsidRDefault="003A389D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A389D">
                                    <w:rPr>
                                      <w:sz w:val="24"/>
                                      <w:szCs w:val="24"/>
                                    </w:rPr>
                                    <w:t>144</w:t>
                                  </w:r>
                                </w:p>
                              </w:tc>
                            </w:tr>
                            <w:tr w:rsidR="00196DE1" w:rsidRPr="003A389D" w:rsidTr="003A389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196DE1" w:rsidRPr="00196DE1" w:rsidRDefault="00196DE1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196DE1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Whole floor plate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196DE1" w:rsidRPr="003A389D" w:rsidRDefault="00196DE1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1,127</w:t>
                                  </w:r>
                                </w:p>
                              </w:tc>
                            </w:tr>
                            <w:tr w:rsidR="00196DE1" w:rsidRPr="003A389D" w:rsidTr="003A389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01" w:type="dxa"/>
                                </w:tcPr>
                                <w:p w:rsidR="00196DE1" w:rsidRPr="00196DE1" w:rsidRDefault="00196DE1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196DE1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Part floor plate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</w:tcPr>
                                <w:p w:rsidR="00196DE1" w:rsidRDefault="00196DE1" w:rsidP="003A389D">
                                  <w:pPr>
                                    <w:widowControl w:val="0"/>
                                    <w:spacing w:line="240" w:lineRule="exact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</w:tbl>
                          <w:p w:rsidR="00D75908" w:rsidRPr="003A389D" w:rsidRDefault="00D75908" w:rsidP="003A389D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205F3" id="Text Box 27" o:spid="_x0000_s1029" type="#_x0000_t202" style="position:absolute;margin-left:261pt;margin-top:105pt;width:252pt;height:112.5pt;z-index:251604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4c/AIAAI4GAAAOAAAAZHJzL2Uyb0RvYy54bWysVW1vmzAQ/j5p/8Hyd8pLCBBUWiUEpknd&#10;i9TuBzhggjWwme2WdNP++84maUm3D9M6Ill+OZ+fu+e5y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Style w:val="ListTable3-Accent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01"/>
                        <w:gridCol w:w="2228"/>
                      </w:tblGrid>
                      <w:tr w:rsidR="003A389D" w:rsidTr="003A389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2701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38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Office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A389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Floor area</w:t>
                            </w:r>
                            <w:r w:rsidR="00196DE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/sqm</w:t>
                            </w:r>
                          </w:p>
                        </w:tc>
                      </w:tr>
                      <w:tr w:rsidR="003A389D" w:rsidTr="003A389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Ground Floor 04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sz w:val="24"/>
                                <w:szCs w:val="24"/>
                              </w:rPr>
                              <w:t>110</w:t>
                            </w:r>
                          </w:p>
                        </w:tc>
                      </w:tr>
                      <w:tr w:rsidR="003A389D" w:rsidTr="003A389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Level 101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sz w:val="24"/>
                                <w:szCs w:val="24"/>
                              </w:rPr>
                              <w:t>155</w:t>
                            </w:r>
                          </w:p>
                        </w:tc>
                      </w:tr>
                      <w:tr w:rsidR="003A389D" w:rsidTr="003A389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Level 102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sz w:val="24"/>
                                <w:szCs w:val="24"/>
                              </w:rPr>
                              <w:t>295</w:t>
                            </w:r>
                          </w:p>
                        </w:tc>
                      </w:tr>
                      <w:tr w:rsidR="003A389D" w:rsidRPr="003A389D" w:rsidTr="003A389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Level 103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3A389D" w:rsidRPr="003A389D" w:rsidRDefault="00196DE1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3A389D" w:rsidRPr="003A389D">
                              <w:rPr>
                                <w:sz w:val="24"/>
                                <w:szCs w:val="24"/>
                              </w:rPr>
                              <w:t>95</w:t>
                            </w:r>
                          </w:p>
                        </w:tc>
                      </w:tr>
                      <w:tr w:rsidR="003A389D" w:rsidRPr="003A389D" w:rsidTr="003A389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Level 104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3A389D" w:rsidRPr="003A389D" w:rsidRDefault="003A389D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3A389D">
                              <w:rPr>
                                <w:sz w:val="24"/>
                                <w:szCs w:val="24"/>
                              </w:rPr>
                              <w:t>144</w:t>
                            </w:r>
                          </w:p>
                        </w:tc>
                      </w:tr>
                      <w:tr w:rsidR="00196DE1" w:rsidRPr="003A389D" w:rsidTr="003A389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196DE1" w:rsidRPr="00196DE1" w:rsidRDefault="00196DE1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196DE1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Whole floor plate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196DE1" w:rsidRPr="003A389D" w:rsidRDefault="00196DE1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1,127</w:t>
                            </w:r>
                          </w:p>
                        </w:tc>
                      </w:tr>
                      <w:tr w:rsidR="00196DE1" w:rsidRPr="003A389D" w:rsidTr="003A389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701" w:type="dxa"/>
                          </w:tcPr>
                          <w:p w:rsidR="00196DE1" w:rsidRPr="00196DE1" w:rsidRDefault="00196DE1" w:rsidP="003A389D">
                            <w:pPr>
                              <w:widowControl w:val="0"/>
                              <w:spacing w:line="240" w:lineRule="exact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196DE1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Part floor plate</w:t>
                            </w:r>
                          </w:p>
                        </w:tc>
                        <w:tc>
                          <w:tcPr>
                            <w:tcW w:w="2228" w:type="dxa"/>
                          </w:tcPr>
                          <w:p w:rsidR="00196DE1" w:rsidRDefault="00196DE1" w:rsidP="003A389D">
                            <w:pPr>
                              <w:widowControl w:val="0"/>
                              <w:spacing w:line="240" w:lineRule="exact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</w:tc>
                      </w:tr>
                    </w:tbl>
                    <w:p w:rsidR="00D75908" w:rsidRPr="003A389D" w:rsidRDefault="00D75908" w:rsidP="003A389D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60B74">
        <w:rPr>
          <w:noProof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2587625</wp:posOffset>
                </wp:positionV>
                <wp:extent cx="2903855" cy="2990850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76C" w:rsidRPr="003D376C" w:rsidRDefault="008203DE" w:rsidP="003D37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376C">
                              <w:rPr>
                                <w:sz w:val="24"/>
                                <w:szCs w:val="24"/>
                              </w:rPr>
                              <w:t>Conveniently located 400 metres (approximately) from the Epping Metro Station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which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is now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transport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hub with connections to the North Shore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>(15mins to Chatswood)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the Sydney CBD, Hornsby, the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Northwest (8 mins to Castle Hill)</w:t>
                            </w:r>
                            <w:r w:rsidR="003D376C" w:rsidRPr="003D376C">
                              <w:rPr>
                                <w:sz w:val="24"/>
                                <w:szCs w:val="24"/>
                              </w:rPr>
                              <w:t xml:space="preserve"> central coast, and western suburbs including Parramatta. </w:t>
                            </w:r>
                          </w:p>
                          <w:p w:rsidR="003D376C" w:rsidRPr="003D376C" w:rsidRDefault="003D376C" w:rsidP="003D37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D376C" w:rsidRPr="003D376C" w:rsidRDefault="003D376C" w:rsidP="003D37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D376C">
                              <w:rPr>
                                <w:sz w:val="24"/>
                                <w:szCs w:val="24"/>
                              </w:rPr>
                              <w:t xml:space="preserve">Epping is also a major bus terminus with buses to Parramatta, and all northern suburbs. </w:t>
                            </w:r>
                          </w:p>
                          <w:p w:rsidR="008203DE" w:rsidRPr="003D376C" w:rsidRDefault="008203DE" w:rsidP="008203DE">
                            <w:pPr>
                              <w:pStyle w:val="NormalWeb"/>
                            </w:pPr>
                            <w:r w:rsidRPr="003D376C">
                              <w:t>The whole Sydney metropolitan area</w:t>
                            </w:r>
                            <w:r w:rsidR="003D376C">
                              <w:t xml:space="preserve"> and CBD </w:t>
                            </w:r>
                            <w:r w:rsidRPr="003D376C">
                              <w:t xml:space="preserve"> is </w:t>
                            </w:r>
                            <w:r w:rsidR="003D376C">
                              <w:t xml:space="preserve"> conveniently </w:t>
                            </w:r>
                            <w:r w:rsidRPr="003D376C">
                              <w:t xml:space="preserve">accessible </w:t>
                            </w:r>
                            <w:r w:rsidR="003D376C">
                              <w:t xml:space="preserve">by road </w:t>
                            </w:r>
                            <w:r w:rsidRPr="003D376C">
                              <w:t xml:space="preserve">via the M2/M7 </w:t>
                            </w:r>
                            <w:proofErr w:type="spellStart"/>
                            <w:r w:rsidRPr="003D376C">
                              <w:t>Westlink</w:t>
                            </w:r>
                            <w:proofErr w:type="spellEnd"/>
                            <w:r w:rsidRPr="003D376C">
                              <w:t xml:space="preserve"> motorway.</w:t>
                            </w:r>
                          </w:p>
                          <w:p w:rsidR="00E43E6C" w:rsidRDefault="00E43E6C" w:rsidP="008203DE">
                            <w:pPr>
                              <w:pStyle w:val="NormalWeb"/>
                            </w:pPr>
                          </w:p>
                          <w:p w:rsidR="00FD7D0A" w:rsidRDefault="00FD7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77.45pt;margin-top:203.75pt;width:228.65pt;height:235.5pt;z-index:25173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" stroked="f">
                <v:textbox>
                  <w:txbxContent>
                    <w:p w:rsidR="003D376C" w:rsidRPr="003D376C" w:rsidRDefault="008203DE" w:rsidP="003D376C">
                      <w:pPr>
                        <w:rPr>
                          <w:sz w:val="24"/>
                          <w:szCs w:val="24"/>
                        </w:rPr>
                      </w:pPr>
                      <w:r w:rsidRPr="003D376C">
                        <w:rPr>
                          <w:sz w:val="24"/>
                          <w:szCs w:val="24"/>
                        </w:rPr>
                        <w:t>Conveniently located 400 metres (approximately) from the Epping Metro Station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which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is now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transport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hub with connections to the North Shore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>(15mins to Chatswood)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the Sydney CBD, Hornsby, the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Northwest (8 mins to Castle Hill)</w:t>
                      </w:r>
                      <w:r w:rsidR="003D376C" w:rsidRPr="003D376C">
                        <w:rPr>
                          <w:sz w:val="24"/>
                          <w:szCs w:val="24"/>
                        </w:rPr>
                        <w:t xml:space="preserve"> central coast, and western suburbs including Parramatta. </w:t>
                      </w:r>
                    </w:p>
                    <w:p w:rsidR="003D376C" w:rsidRPr="003D376C" w:rsidRDefault="003D376C" w:rsidP="003D376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3D376C" w:rsidRPr="003D376C" w:rsidRDefault="003D376C" w:rsidP="003D376C">
                      <w:pPr>
                        <w:rPr>
                          <w:sz w:val="24"/>
                          <w:szCs w:val="24"/>
                        </w:rPr>
                      </w:pPr>
                      <w:r w:rsidRPr="003D376C">
                        <w:rPr>
                          <w:sz w:val="24"/>
                          <w:szCs w:val="24"/>
                        </w:rPr>
                        <w:t xml:space="preserve">Epping is also a major bus terminus with buses to Parramatta, and all northern suburbs. </w:t>
                      </w:r>
                    </w:p>
                    <w:p w:rsidR="008203DE" w:rsidRPr="003D376C" w:rsidRDefault="008203DE" w:rsidP="008203DE">
                      <w:pPr>
                        <w:pStyle w:val="NormalWeb"/>
                      </w:pPr>
                      <w:r w:rsidRPr="003D376C">
                        <w:t>The whole Sydney metropolitan area</w:t>
                      </w:r>
                      <w:r w:rsidR="003D376C">
                        <w:t xml:space="preserve"> and CBD </w:t>
                      </w:r>
                      <w:r w:rsidRPr="003D376C">
                        <w:t xml:space="preserve"> is </w:t>
                      </w:r>
                      <w:r w:rsidR="003D376C">
                        <w:t xml:space="preserve"> conveniently </w:t>
                      </w:r>
                      <w:r w:rsidRPr="003D376C">
                        <w:t xml:space="preserve">accessible </w:t>
                      </w:r>
                      <w:r w:rsidR="003D376C">
                        <w:t xml:space="preserve">by road </w:t>
                      </w:r>
                      <w:r w:rsidRPr="003D376C">
                        <w:t xml:space="preserve">via the M2/M7 </w:t>
                      </w:r>
                      <w:proofErr w:type="spellStart"/>
                      <w:r w:rsidRPr="003D376C">
                        <w:t>Westlink</w:t>
                      </w:r>
                      <w:proofErr w:type="spellEnd"/>
                      <w:r w:rsidRPr="003D376C">
                        <w:t xml:space="preserve"> motorway.</w:t>
                      </w:r>
                    </w:p>
                    <w:p w:rsidR="00E43E6C" w:rsidRDefault="00E43E6C" w:rsidP="008203DE">
                      <w:pPr>
                        <w:pStyle w:val="NormalWeb"/>
                      </w:pPr>
                    </w:p>
                    <w:p w:rsidR="00FD7D0A" w:rsidRDefault="00FD7D0A"/>
                  </w:txbxContent>
                </v:textbox>
                <w10:wrap type="square" anchorx="margin"/>
              </v:shape>
            </w:pict>
          </mc:Fallback>
        </mc:AlternateContent>
      </w:r>
      <w:r w:rsidR="00B1036F">
        <w:rPr>
          <w:noProof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>
                <wp:simplePos x="0" y="0"/>
                <wp:positionH relativeFrom="margin">
                  <wp:posOffset>3219450</wp:posOffset>
                </wp:positionH>
                <wp:positionV relativeFrom="paragraph">
                  <wp:posOffset>15875</wp:posOffset>
                </wp:positionV>
                <wp:extent cx="3438525" cy="933450"/>
                <wp:effectExtent l="0" t="0" r="9525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61A" w:rsidRDefault="00A1261A" w:rsidP="00A1261A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72B62" w:themeColor="background2" w:themeShade="40"/>
                                <w:sz w:val="72"/>
                                <w:szCs w:val="72"/>
                                <w:u w:val="thick" w:color="072B62" w:themeColor="background2" w:themeShade="40"/>
                              </w:rPr>
                            </w:pPr>
                            <w:r w:rsidRPr="00A1261A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72B62" w:themeColor="background2" w:themeShade="40"/>
                                <w:sz w:val="72"/>
                                <w:szCs w:val="72"/>
                                <w:u w:val="thick" w:color="072B62" w:themeColor="background2" w:themeShade="40"/>
                              </w:rPr>
                              <w:t>Office for Lease</w:t>
                            </w:r>
                          </w:p>
                          <w:p w:rsidR="00B1036F" w:rsidRPr="003A389D" w:rsidRDefault="00B1036F" w:rsidP="00B1036F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72B62" w:themeColor="background2" w:themeShade="40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72B62" w:themeColor="background2" w:themeShade="40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  <w:t>S</w:t>
                            </w:r>
                            <w:r w:rsidRPr="003A38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72B62" w:themeColor="background2" w:themeShade="40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  <w:t>uites for lease</w:t>
                            </w:r>
                          </w:p>
                          <w:p w:rsidR="00B1036F" w:rsidRPr="00A1261A" w:rsidRDefault="00B1036F" w:rsidP="00A1261A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72B62" w:themeColor="background2" w:themeShade="40"/>
                                <w:sz w:val="72"/>
                                <w:szCs w:val="72"/>
                                <w:u w:val="thick" w:color="072B62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3.5pt;margin-top:1.25pt;width:270.75pt;height:73.5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" stroked="f">
                <v:textbox>
                  <w:txbxContent>
                    <w:p w:rsidR="00A1261A" w:rsidRDefault="00A1261A" w:rsidP="00A1261A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color w:val="072B62" w:themeColor="background2" w:themeShade="40"/>
                          <w:sz w:val="72"/>
                          <w:szCs w:val="72"/>
                          <w:u w:val="thick" w:color="072B62" w:themeColor="background2" w:themeShade="40"/>
                        </w:rPr>
                      </w:pPr>
                      <w:r w:rsidRPr="00A1261A">
                        <w:rPr>
                          <w:rFonts w:ascii="Microsoft Sans Serif" w:hAnsi="Microsoft Sans Serif" w:cs="Microsoft Sans Serif"/>
                          <w:b/>
                          <w:bCs/>
                          <w:color w:val="072B62" w:themeColor="background2" w:themeShade="40"/>
                          <w:sz w:val="72"/>
                          <w:szCs w:val="72"/>
                          <w:u w:val="thick" w:color="072B62" w:themeColor="background2" w:themeShade="40"/>
                        </w:rPr>
                        <w:t>Office for Lease</w:t>
                      </w:r>
                    </w:p>
                    <w:p w:rsidR="00B1036F" w:rsidRPr="003A389D" w:rsidRDefault="00B1036F" w:rsidP="00B1036F">
                      <w:pPr>
                        <w:widowControl w:val="0"/>
                        <w:spacing w:line="4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72B62" w:themeColor="background2" w:themeShade="40"/>
                          <w:w w:val="80"/>
                          <w:sz w:val="48"/>
                          <w:szCs w:val="48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72B62" w:themeColor="background2" w:themeShade="40"/>
                          <w:w w:val="80"/>
                          <w:sz w:val="48"/>
                          <w:szCs w:val="48"/>
                          <w:lang w:val="en-AU"/>
                        </w:rPr>
                        <w:t>S</w:t>
                      </w:r>
                      <w:r w:rsidRPr="003A38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72B62" w:themeColor="background2" w:themeShade="40"/>
                          <w:w w:val="80"/>
                          <w:sz w:val="48"/>
                          <w:szCs w:val="48"/>
                          <w:lang w:val="en-AU"/>
                        </w:rPr>
                        <w:t>uites for lease</w:t>
                      </w:r>
                    </w:p>
                    <w:p w:rsidR="00B1036F" w:rsidRPr="00A1261A" w:rsidRDefault="00B1036F" w:rsidP="00A1261A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color w:val="072B62" w:themeColor="background2" w:themeShade="40"/>
                          <w:sz w:val="72"/>
                          <w:szCs w:val="72"/>
                          <w:u w:val="thick" w:color="072B62" w:themeColor="background2" w:themeShade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036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2432" behindDoc="0" locked="0" layoutInCell="1" allowOverlap="1" wp14:anchorId="493291FB" wp14:editId="709C5019">
                <wp:simplePos x="0" y="0"/>
                <wp:positionH relativeFrom="column">
                  <wp:posOffset>3248025</wp:posOffset>
                </wp:positionH>
                <wp:positionV relativeFrom="page">
                  <wp:posOffset>962025</wp:posOffset>
                </wp:positionV>
                <wp:extent cx="3305175" cy="533400"/>
                <wp:effectExtent l="0" t="0" r="9525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5908" w:rsidRPr="003A389D" w:rsidRDefault="00D75908" w:rsidP="003A389D">
                            <w:pPr>
                              <w:widowControl w:val="0"/>
                              <w:spacing w:line="48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72B62" w:themeColor="background2" w:themeShade="40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291FB" id="Text Box 25" o:spid="_x0000_s1032" type="#_x0000_t202" style="position:absolute;margin-left:255.75pt;margin-top:75.75pt;width:260.25pt;height:42pt;z-index:251602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D75908" w:rsidRPr="003A389D" w:rsidRDefault="00D75908" w:rsidP="003A389D">
                      <w:pPr>
                        <w:widowControl w:val="0"/>
                        <w:spacing w:line="48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72B62" w:themeColor="background2" w:themeShade="40"/>
                          <w:w w:val="80"/>
                          <w:sz w:val="48"/>
                          <w:szCs w:val="48"/>
                          <w:lang w:val="en-AU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1261A">
        <w:rPr>
          <w:noProof/>
        </w:rPr>
        <mc:AlternateContent>
          <mc:Choice Requires="wps">
            <w:drawing>
              <wp:anchor distT="45720" distB="45720" distL="114300" distR="114300" simplePos="0" relativeHeight="25155429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3983355</wp:posOffset>
                </wp:positionV>
                <wp:extent cx="2781300" cy="1714500"/>
                <wp:effectExtent l="0" t="0" r="0" b="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D0A" w:rsidRPr="007200FF" w:rsidRDefault="00A1261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40305" cy="1671089"/>
                                  <wp:effectExtent l="0" t="0" r="0" b="5715"/>
                                  <wp:docPr id="359" name="Picture 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9" name="Carlingford Rd 3 105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2966" cy="16797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313.65pt;width:219pt;height:135pt;z-index:25155429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" stroked="f">
                <v:textbox>
                  <w:txbxContent>
                    <w:p w:rsidR="00FD7D0A" w:rsidRPr="007200FF" w:rsidRDefault="00A1261A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40305" cy="1671089"/>
                            <wp:effectExtent l="0" t="0" r="0" b="5715"/>
                            <wp:docPr id="359" name="Picture 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9" name="Carlingford Rd 3 10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2966" cy="16797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5C0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7312" behindDoc="0" locked="0" layoutInCell="1" allowOverlap="1" wp14:anchorId="71EA4D7F" wp14:editId="6B6BEFB5">
                <wp:simplePos x="0" y="0"/>
                <wp:positionH relativeFrom="column">
                  <wp:posOffset>28575</wp:posOffset>
                </wp:positionH>
                <wp:positionV relativeFrom="page">
                  <wp:posOffset>1533525</wp:posOffset>
                </wp:positionV>
                <wp:extent cx="2962275" cy="2628900"/>
                <wp:effectExtent l="0" t="0" r="9525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D7D0A" w:rsidRDefault="00FD7D0A" w:rsidP="00FD7D0A">
                            <w:pPr>
                              <w:pStyle w:val="NormalWeb"/>
                            </w:pPr>
                            <w:r>
                              <w:t>T</w:t>
                            </w:r>
                            <w:r>
                              <w:t xml:space="preserve">he Binet Building </w:t>
                            </w:r>
                            <w:r>
                              <w:t xml:space="preserve">is </w:t>
                            </w:r>
                            <w:r>
                              <w:t xml:space="preserve">a </w:t>
                            </w:r>
                            <w:r w:rsidR="003935C0">
                              <w:t xml:space="preserve">modern </w:t>
                            </w:r>
                            <w:r>
                              <w:t>five level commercial office building situated on the corner of Rawson St &amp; Carlingford Rd in Epping, 1 km from the M2 Motorway</w:t>
                            </w:r>
                            <w:r w:rsidR="003935C0">
                              <w:t xml:space="preserve"> on and off ramp east to and from the Sydney CBD</w:t>
                            </w:r>
                            <w:r>
                              <w:t>.</w:t>
                            </w:r>
                          </w:p>
                          <w:p w:rsidR="003935C0" w:rsidRDefault="003935C0" w:rsidP="00FD7D0A">
                            <w:pPr>
                              <w:pStyle w:val="NormalWeb"/>
                            </w:pPr>
                            <w:r>
                              <w:t>The office building is light and airy with floor to ceiling windows designed through offsets and balconies to maximise the feeling of open spaces within the building.</w:t>
                            </w:r>
                          </w:p>
                          <w:p w:rsidR="003935C0" w:rsidRDefault="003935C0" w:rsidP="00FD7D0A">
                            <w:pPr>
                              <w:pStyle w:val="NormalWeb"/>
                            </w:pPr>
                            <w:r>
                              <w:t xml:space="preserve">Onsite secure basement parking and short term parking in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surrounding car park is available for staff and visitors.</w:t>
                            </w:r>
                          </w:p>
                          <w:p w:rsidR="008203DE" w:rsidRDefault="008203DE" w:rsidP="00FD7D0A">
                            <w:pPr>
                              <w:pStyle w:val="NormalWeb"/>
                            </w:pPr>
                            <w:r>
                              <w:t xml:space="preserve"> </w:t>
                            </w:r>
                          </w:p>
                          <w:p w:rsidR="00D75908" w:rsidRDefault="00D75908" w:rsidP="00D75908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A4D7F" id="Text Box 20" o:spid="_x0000_s1034" type="#_x0000_t202" style="position:absolute;margin-left:2.25pt;margin-top:120.75pt;width:233.25pt;height:207pt;z-index:251597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FD7D0A" w:rsidRDefault="00FD7D0A" w:rsidP="00FD7D0A">
                      <w:pPr>
                        <w:pStyle w:val="NormalWeb"/>
                      </w:pPr>
                      <w:r>
                        <w:t>T</w:t>
                      </w:r>
                      <w:r>
                        <w:t xml:space="preserve">he Binet Building </w:t>
                      </w:r>
                      <w:r>
                        <w:t xml:space="preserve">is </w:t>
                      </w:r>
                      <w:r>
                        <w:t xml:space="preserve">a </w:t>
                      </w:r>
                      <w:r w:rsidR="003935C0">
                        <w:t xml:space="preserve">modern </w:t>
                      </w:r>
                      <w:r>
                        <w:t>five level commercial office building situated on the corner of Rawson St &amp; Carlingford Rd in Epping, 1 km from the M2 Motorway</w:t>
                      </w:r>
                      <w:r w:rsidR="003935C0">
                        <w:t xml:space="preserve"> on and off ramp east to and from the Sydney CBD</w:t>
                      </w:r>
                      <w:r>
                        <w:t>.</w:t>
                      </w:r>
                    </w:p>
                    <w:p w:rsidR="003935C0" w:rsidRDefault="003935C0" w:rsidP="00FD7D0A">
                      <w:pPr>
                        <w:pStyle w:val="NormalWeb"/>
                      </w:pPr>
                      <w:r>
                        <w:t>The office building is light and airy with floor to ceiling windows designed through offsets and balconies to maximise the feeling of open spaces within the building.</w:t>
                      </w:r>
                    </w:p>
                    <w:p w:rsidR="003935C0" w:rsidRDefault="003935C0" w:rsidP="00FD7D0A">
                      <w:pPr>
                        <w:pStyle w:val="NormalWeb"/>
                      </w:pPr>
                      <w:r>
                        <w:t xml:space="preserve">Onsite secure basement parking and short term parking in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surrounding car park is available for staff and visitors.</w:t>
                      </w:r>
                    </w:p>
                    <w:p w:rsidR="008203DE" w:rsidRDefault="008203DE" w:rsidP="00FD7D0A">
                      <w:pPr>
                        <w:pStyle w:val="NormalWeb"/>
                      </w:pPr>
                      <w:r>
                        <w:t xml:space="preserve"> </w:t>
                      </w:r>
                    </w:p>
                    <w:p w:rsidR="00D75908" w:rsidRDefault="00D75908" w:rsidP="00D75908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03D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98336" behindDoc="0" locked="0" layoutInCell="1" allowOverlap="1" wp14:anchorId="76635727" wp14:editId="6A223B70">
                <wp:simplePos x="0" y="0"/>
                <wp:positionH relativeFrom="column">
                  <wp:posOffset>3453765</wp:posOffset>
                </wp:positionH>
                <wp:positionV relativeFrom="margin">
                  <wp:align>bottom</wp:align>
                </wp:positionV>
                <wp:extent cx="1505585" cy="564515"/>
                <wp:effectExtent l="0" t="0" r="0" b="6985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5908" w:rsidRDefault="00B81E9D" w:rsidP="00D75908">
                            <w:pPr>
                              <w:widowControl w:val="0"/>
                              <w:spacing w:line="260" w:lineRule="exact"/>
                              <w:rPr>
                                <w:color w:val="072B62" w:themeColor="background2" w:themeShade="40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color w:val="072B62" w:themeColor="background2" w:themeShade="40"/>
                                <w:sz w:val="22"/>
                                <w:szCs w:val="22"/>
                                <w:lang w:val="en-AU"/>
                              </w:rPr>
                              <w:t>PO Box 1951</w:t>
                            </w:r>
                          </w:p>
                          <w:p w:rsidR="00B81E9D" w:rsidRDefault="00B81E9D" w:rsidP="00D75908">
                            <w:pPr>
                              <w:widowControl w:val="0"/>
                              <w:spacing w:line="260" w:lineRule="exact"/>
                              <w:rPr>
                                <w:color w:val="072B62" w:themeColor="background2" w:themeShade="40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color w:val="072B62" w:themeColor="background2" w:themeShade="40"/>
                                <w:sz w:val="22"/>
                                <w:szCs w:val="22"/>
                                <w:lang w:val="en-AU"/>
                              </w:rPr>
                              <w:t>Macquarie Park</w:t>
                            </w:r>
                          </w:p>
                          <w:p w:rsidR="00B81E9D" w:rsidRPr="00B81E9D" w:rsidRDefault="00B81E9D" w:rsidP="00D75908">
                            <w:pPr>
                              <w:widowControl w:val="0"/>
                              <w:spacing w:line="260" w:lineRule="exact"/>
                              <w:rPr>
                                <w:color w:val="072B62" w:themeColor="background2" w:themeShade="40"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color w:val="072B62" w:themeColor="background2" w:themeShade="40"/>
                                <w:sz w:val="22"/>
                                <w:szCs w:val="22"/>
                                <w:lang w:val="en-AU"/>
                              </w:rPr>
                              <w:t>NSW 2113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35727" id="Text Box 21" o:spid="_x0000_s1035" type="#_x0000_t202" style="position:absolute;margin-left:271.95pt;margin-top:0;width:118.55pt;height:44.45pt;z-index:251598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" filled="f" fillcolor="#fffffe" stroked="f" strokecolor="#212120" insetpen="t">
                <v:textbox inset="2.88pt,2.88pt,2.88pt,2.88pt">
                  <w:txbxContent>
                    <w:p w:rsidR="00D75908" w:rsidRDefault="00B81E9D" w:rsidP="00D75908">
                      <w:pPr>
                        <w:widowControl w:val="0"/>
                        <w:spacing w:line="260" w:lineRule="exact"/>
                        <w:rPr>
                          <w:color w:val="072B62" w:themeColor="background2" w:themeShade="40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color w:val="072B62" w:themeColor="background2" w:themeShade="40"/>
                          <w:sz w:val="22"/>
                          <w:szCs w:val="22"/>
                          <w:lang w:val="en-AU"/>
                        </w:rPr>
                        <w:t>PO Box 1951</w:t>
                      </w:r>
                    </w:p>
                    <w:p w:rsidR="00B81E9D" w:rsidRDefault="00B81E9D" w:rsidP="00D75908">
                      <w:pPr>
                        <w:widowControl w:val="0"/>
                        <w:spacing w:line="260" w:lineRule="exact"/>
                        <w:rPr>
                          <w:color w:val="072B62" w:themeColor="background2" w:themeShade="40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color w:val="072B62" w:themeColor="background2" w:themeShade="40"/>
                          <w:sz w:val="22"/>
                          <w:szCs w:val="22"/>
                          <w:lang w:val="en-AU"/>
                        </w:rPr>
                        <w:t>Macquarie Park</w:t>
                      </w:r>
                    </w:p>
                    <w:p w:rsidR="00B81E9D" w:rsidRPr="00B81E9D" w:rsidRDefault="00B81E9D" w:rsidP="00D75908">
                      <w:pPr>
                        <w:widowControl w:val="0"/>
                        <w:spacing w:line="260" w:lineRule="exact"/>
                        <w:rPr>
                          <w:color w:val="072B62" w:themeColor="background2" w:themeShade="40"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color w:val="072B62" w:themeColor="background2" w:themeShade="40"/>
                          <w:sz w:val="22"/>
                          <w:szCs w:val="22"/>
                          <w:lang w:val="en-AU"/>
                        </w:rPr>
                        <w:t>NSW 2113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203D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B19EACD" wp14:editId="79B61581">
                <wp:simplePos x="0" y="0"/>
                <wp:positionH relativeFrom="margin">
                  <wp:align>center</wp:align>
                </wp:positionH>
                <wp:positionV relativeFrom="margin">
                  <wp:posOffset>5838825</wp:posOffset>
                </wp:positionV>
                <wp:extent cx="2743200" cy="1000125"/>
                <wp:effectExtent l="0" t="0" r="0" b="9525"/>
                <wp:wrapNone/>
                <wp:docPr id="299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5908" w:rsidRPr="007A1799" w:rsidRDefault="00D75908" w:rsidP="00D75908">
                            <w:pPr>
                              <w:widowControl w:val="0"/>
                              <w:spacing w:line="360" w:lineRule="exact"/>
                              <w:rPr>
                                <w:color w:val="498CF1" w:themeColor="background2" w:themeShade="BF"/>
                                <w:sz w:val="28"/>
                                <w:szCs w:val="28"/>
                              </w:rPr>
                            </w:pPr>
                            <w:r w:rsidRPr="007A1799">
                              <w:rPr>
                                <w:color w:val="498CF1" w:themeColor="background2" w:themeShade="BF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="008203DE">
                              <w:rPr>
                                <w:color w:val="498CF1" w:themeColor="background2" w:themeShade="BF"/>
                                <w:sz w:val="28"/>
                                <w:szCs w:val="28"/>
                              </w:rPr>
                              <w:t>Alan Barry</w:t>
                            </w:r>
                            <w:r w:rsidRPr="007A1799">
                              <w:rPr>
                                <w:color w:val="498CF1" w:themeColor="background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75908" w:rsidRPr="007A1799" w:rsidRDefault="008203DE" w:rsidP="00D75908">
                            <w:pPr>
                              <w:widowControl w:val="0"/>
                              <w:spacing w:line="360" w:lineRule="exact"/>
                              <w:rPr>
                                <w:b/>
                                <w:bCs/>
                                <w:color w:val="072B62" w:themeColor="background2" w:themeShade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72B62" w:themeColor="background2" w:themeShade="40"/>
                                <w:sz w:val="30"/>
                                <w:szCs w:val="30"/>
                              </w:rPr>
                              <w:t>0408 034 211</w:t>
                            </w:r>
                          </w:p>
                          <w:p w:rsidR="008203DE" w:rsidRDefault="008203DE" w:rsidP="00D75908">
                            <w:pPr>
                              <w:widowControl w:val="0"/>
                              <w:spacing w:line="360" w:lineRule="exact"/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812334">
                                <w:rPr>
                                  <w:rStyle w:val="Hyperlink"/>
                                  <w:color w:val="6F369A" w:themeColor="hyperlink" w:themeShade="BF"/>
                                  <w:sz w:val="22"/>
                                  <w:szCs w:val="22"/>
                                </w:rPr>
                                <w:t>alan.barry@griffinproperty.com.au</w:t>
                              </w:r>
                            </w:hyperlink>
                          </w:p>
                          <w:p w:rsidR="00D75908" w:rsidRPr="007A1799" w:rsidRDefault="00196DE1" w:rsidP="00D75908">
                            <w:pPr>
                              <w:widowControl w:val="0"/>
                              <w:spacing w:line="360" w:lineRule="exact"/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  <w:t>View</w:t>
                            </w:r>
                            <w:r w:rsidR="00D75908" w:rsidRPr="007A1799"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  <w:t xml:space="preserve">details </w:t>
                            </w:r>
                            <w:r w:rsidR="00D75908" w:rsidRPr="007A1799"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  <w:t>at www.</w:t>
                            </w:r>
                            <w:r w:rsidR="007A1799">
                              <w:rPr>
                                <w:color w:val="498CF1" w:themeColor="background2" w:themeShade="BF"/>
                                <w:sz w:val="22"/>
                                <w:szCs w:val="22"/>
                              </w:rPr>
                              <w:t>griffinproperty.com.au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9EACD" id="Text Box 301" o:spid="_x0000_s1036" type="#_x0000_t202" style="position:absolute;margin-left:0;margin-top:459.75pt;width:3in;height:78.75pt;z-index:251647488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D75908" w:rsidRPr="007A1799" w:rsidRDefault="00D75908" w:rsidP="00D75908">
                      <w:pPr>
                        <w:widowControl w:val="0"/>
                        <w:spacing w:line="360" w:lineRule="exact"/>
                        <w:rPr>
                          <w:color w:val="498CF1" w:themeColor="background2" w:themeShade="BF"/>
                          <w:sz w:val="28"/>
                          <w:szCs w:val="28"/>
                        </w:rPr>
                      </w:pPr>
                      <w:r w:rsidRPr="007A1799">
                        <w:rPr>
                          <w:color w:val="498CF1" w:themeColor="background2" w:themeShade="BF"/>
                          <w:sz w:val="28"/>
                          <w:szCs w:val="28"/>
                        </w:rPr>
                        <w:t xml:space="preserve">Contact </w:t>
                      </w:r>
                      <w:r w:rsidR="008203DE">
                        <w:rPr>
                          <w:color w:val="498CF1" w:themeColor="background2" w:themeShade="BF"/>
                          <w:sz w:val="28"/>
                          <w:szCs w:val="28"/>
                        </w:rPr>
                        <w:t>Alan Barry</w:t>
                      </w:r>
                      <w:r w:rsidRPr="007A1799">
                        <w:rPr>
                          <w:color w:val="498CF1" w:themeColor="background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75908" w:rsidRPr="007A1799" w:rsidRDefault="008203DE" w:rsidP="00D75908">
                      <w:pPr>
                        <w:widowControl w:val="0"/>
                        <w:spacing w:line="360" w:lineRule="exact"/>
                        <w:rPr>
                          <w:b/>
                          <w:bCs/>
                          <w:color w:val="072B62" w:themeColor="background2" w:themeShade="4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72B62" w:themeColor="background2" w:themeShade="40"/>
                          <w:sz w:val="30"/>
                          <w:szCs w:val="30"/>
                        </w:rPr>
                        <w:t>0408 034 211</w:t>
                      </w:r>
                    </w:p>
                    <w:p w:rsidR="008203DE" w:rsidRDefault="008203DE" w:rsidP="00D75908">
                      <w:pPr>
                        <w:widowControl w:val="0"/>
                        <w:spacing w:line="360" w:lineRule="exact"/>
                        <w:rPr>
                          <w:color w:val="498CF1" w:themeColor="background2" w:themeShade="BF"/>
                          <w:sz w:val="22"/>
                          <w:szCs w:val="22"/>
                        </w:rPr>
                      </w:pPr>
                      <w:hyperlink r:id="rId9" w:history="1">
                        <w:r w:rsidRPr="00812334">
                          <w:rPr>
                            <w:rStyle w:val="Hyperlink"/>
                            <w:color w:val="6F369A" w:themeColor="hyperlink" w:themeShade="BF"/>
                            <w:sz w:val="22"/>
                            <w:szCs w:val="22"/>
                          </w:rPr>
                          <w:t>alan.barry@griffinproperty.com.au</w:t>
                        </w:r>
                      </w:hyperlink>
                    </w:p>
                    <w:p w:rsidR="00D75908" w:rsidRPr="007A1799" w:rsidRDefault="00196DE1" w:rsidP="00D75908">
                      <w:pPr>
                        <w:widowControl w:val="0"/>
                        <w:spacing w:line="360" w:lineRule="exact"/>
                        <w:rPr>
                          <w:color w:val="498CF1" w:themeColor="background2" w:themeShade="BF"/>
                          <w:sz w:val="22"/>
                          <w:szCs w:val="22"/>
                        </w:rPr>
                      </w:pPr>
                      <w:r>
                        <w:rPr>
                          <w:color w:val="498CF1" w:themeColor="background2" w:themeShade="BF"/>
                          <w:sz w:val="22"/>
                          <w:szCs w:val="22"/>
                        </w:rPr>
                        <w:t>View</w:t>
                      </w:r>
                      <w:r w:rsidR="00D75908" w:rsidRPr="007A1799">
                        <w:rPr>
                          <w:color w:val="498CF1" w:themeColor="background2" w:themeShade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498CF1" w:themeColor="background2" w:themeShade="BF"/>
                          <w:sz w:val="22"/>
                          <w:szCs w:val="22"/>
                        </w:rPr>
                        <w:t xml:space="preserve">details </w:t>
                      </w:r>
                      <w:r w:rsidR="00D75908" w:rsidRPr="007A1799">
                        <w:rPr>
                          <w:color w:val="498CF1" w:themeColor="background2" w:themeShade="BF"/>
                          <w:sz w:val="22"/>
                          <w:szCs w:val="22"/>
                        </w:rPr>
                        <w:t>at www.</w:t>
                      </w:r>
                      <w:r w:rsidR="007A1799">
                        <w:rPr>
                          <w:color w:val="498CF1" w:themeColor="background2" w:themeShade="BF"/>
                          <w:sz w:val="22"/>
                          <w:szCs w:val="22"/>
                        </w:rPr>
                        <w:t>griffinproperty.com.au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203D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4000" behindDoc="0" locked="0" layoutInCell="1" allowOverlap="1" wp14:anchorId="7878E5CB" wp14:editId="03D6BF9E">
                <wp:simplePos x="0" y="0"/>
                <wp:positionH relativeFrom="column">
                  <wp:posOffset>6467475</wp:posOffset>
                </wp:positionH>
                <wp:positionV relativeFrom="margin">
                  <wp:posOffset>5848351</wp:posOffset>
                </wp:positionV>
                <wp:extent cx="2981325" cy="1104900"/>
                <wp:effectExtent l="0" t="0" r="9525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1104900"/>
                        </a:xfrm>
                        <a:prstGeom prst="rect">
                          <a:avLst/>
                        </a:prstGeom>
                        <a:solidFill>
                          <a:srgbClr val="F4ED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1799" w:rsidRDefault="007A1799" w:rsidP="007A17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64790" cy="998396"/>
                                  <wp:effectExtent l="0" t="0" r="0" b="0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7" name="GriffinLogo_RGB_Sig_180x65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3227" cy="1008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8E5CB" id="Rectangle 7" o:spid="_x0000_s1037" style="position:absolute;margin-left:509.25pt;margin-top:460.5pt;width:234.75pt;height:87pt;z-index:251584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" fillcolor="#f4ede2" stroked="f" strokecolor="#212120" insetpen="t">
                <v:shadow color="#dcd6d4"/>
                <v:textbox inset="2.88pt,2.88pt,2.88pt,2.88pt">
                  <w:txbxContent>
                    <w:p w:rsidR="007A1799" w:rsidRDefault="007A1799" w:rsidP="007A17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64790" cy="998396"/>
                            <wp:effectExtent l="0" t="0" r="0" b="0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7" name="GriffinLogo_RGB_Sig_180x65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3227" cy="1008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  <w:r w:rsidR="008203DE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4A9A9CB1" wp14:editId="4C587CBC">
                <wp:simplePos x="0" y="0"/>
                <wp:positionH relativeFrom="margin">
                  <wp:align>left</wp:align>
                </wp:positionH>
                <wp:positionV relativeFrom="margin">
                  <wp:posOffset>6038850</wp:posOffset>
                </wp:positionV>
                <wp:extent cx="2886075" cy="1266825"/>
                <wp:effectExtent l="0" t="0" r="9525" b="9525"/>
                <wp:wrapNone/>
                <wp:docPr id="300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203DE" w:rsidRDefault="003935C0" w:rsidP="008203DE">
                            <w:pPr>
                              <w:pStyle w:val="NormalWeb"/>
                              <w:jc w:val="both"/>
                            </w:pPr>
                            <w:r>
                              <w:t xml:space="preserve">Situated in the </w:t>
                            </w:r>
                            <w:r w:rsidR="008203DE">
                              <w:t xml:space="preserve">Epping precinct </w:t>
                            </w:r>
                            <w:r>
                              <w:t>are</w:t>
                            </w:r>
                            <w:r w:rsidR="008203DE">
                              <w:t xml:space="preserve"> a variety of cafés, restaurants, a conference centre,</w:t>
                            </w:r>
                            <w:r w:rsidR="008203DE">
                              <w:t xml:space="preserve"> Gyms,</w:t>
                            </w:r>
                            <w:r w:rsidR="008203DE">
                              <w:t xml:space="preserve"> the Epping Club and a local Pub as well as convenience shopping at the supermarket next door.</w:t>
                            </w:r>
                            <w:r w:rsidR="008203DE">
                              <w:t xml:space="preserve"> Schools and childcare is available in the area.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A9CB1" id="Text Box 302" o:spid="_x0000_s1038" type="#_x0000_t202" style="position:absolute;margin-left:0;margin-top:475.5pt;width:227.25pt;height:99.75pt;z-index:251648512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" filled="f" fillcolor="#fffffe" stroked="f" strokecolor="#212120" insetpen="t">
                <v:textbox inset="2.88pt,2.88pt,2.88pt,2.88pt">
                  <w:txbxContent>
                    <w:p w:rsidR="008203DE" w:rsidRDefault="003935C0" w:rsidP="008203DE">
                      <w:pPr>
                        <w:pStyle w:val="NormalWeb"/>
                        <w:jc w:val="both"/>
                      </w:pPr>
                      <w:r>
                        <w:t xml:space="preserve">Situated in the </w:t>
                      </w:r>
                      <w:r w:rsidR="008203DE">
                        <w:t xml:space="preserve">Epping precinct </w:t>
                      </w:r>
                      <w:r>
                        <w:t>are</w:t>
                      </w:r>
                      <w:r w:rsidR="008203DE">
                        <w:t xml:space="preserve"> a variety of cafés, restaurants, a conference centre,</w:t>
                      </w:r>
                      <w:r w:rsidR="008203DE">
                        <w:t xml:space="preserve"> Gyms,</w:t>
                      </w:r>
                      <w:r w:rsidR="008203DE">
                        <w:t xml:space="preserve"> the Epping Club and a local Pub as well as convenience shopping at the supermarket next door.</w:t>
                      </w:r>
                      <w:r w:rsidR="008203DE">
                        <w:t xml:space="preserve"> Schools and childcare is available in the area.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D7D0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3456" behindDoc="0" locked="0" layoutInCell="1" allowOverlap="1" wp14:anchorId="5A0E1F34" wp14:editId="6D922198">
                <wp:simplePos x="0" y="0"/>
                <wp:positionH relativeFrom="column">
                  <wp:posOffset>97155</wp:posOffset>
                </wp:positionH>
                <wp:positionV relativeFrom="margin">
                  <wp:posOffset>247650</wp:posOffset>
                </wp:positionV>
                <wp:extent cx="2807970" cy="822325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82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5908" w:rsidRDefault="00E3067B" w:rsidP="00E3067B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FFFFFE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FFFE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  <w:t>3 Carlingford Road</w:t>
                            </w:r>
                          </w:p>
                          <w:p w:rsidR="00E3067B" w:rsidRPr="00E3067B" w:rsidRDefault="00E3067B" w:rsidP="00E3067B">
                            <w:pPr>
                              <w:widowControl w:val="0"/>
                              <w:spacing w:line="500" w:lineRule="exact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FFFFFE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FFFFFE"/>
                                <w:w w:val="80"/>
                                <w:sz w:val="48"/>
                                <w:szCs w:val="48"/>
                                <w:lang w:val="en-AU"/>
                              </w:rPr>
                              <w:t>Epping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E1F34" id="Text Box 26" o:spid="_x0000_s1039" type="#_x0000_t202" style="position:absolute;margin-left:7.65pt;margin-top:19.5pt;width:221.1pt;height:64.75pt;z-index:251603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" filled="f" fillcolor="#fffffe" stroked="f" strokecolor="#212120" insetpen="t">
                <v:textbox inset="2.88pt,2.88pt,2.88pt,2.88pt">
                  <w:txbxContent>
                    <w:p w:rsidR="00D75908" w:rsidRDefault="00E3067B" w:rsidP="00E3067B">
                      <w:pPr>
                        <w:widowControl w:val="0"/>
                        <w:spacing w:line="500" w:lineRule="exact"/>
                        <w:jc w:val="center"/>
                        <w:rPr>
                          <w:rFonts w:ascii="Arial" w:hAnsi="Arial" w:cs="Arial"/>
                          <w:i/>
                          <w:iCs/>
                          <w:color w:val="FFFFFE"/>
                          <w:w w:val="80"/>
                          <w:sz w:val="48"/>
                          <w:szCs w:val="48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FFFFFE"/>
                          <w:w w:val="80"/>
                          <w:sz w:val="48"/>
                          <w:szCs w:val="48"/>
                          <w:lang w:val="en-AU"/>
                        </w:rPr>
                        <w:t>3 Carlingford Road</w:t>
                      </w:r>
                    </w:p>
                    <w:p w:rsidR="00E3067B" w:rsidRPr="00E3067B" w:rsidRDefault="00E3067B" w:rsidP="00E3067B">
                      <w:pPr>
                        <w:widowControl w:val="0"/>
                        <w:spacing w:line="500" w:lineRule="exact"/>
                        <w:jc w:val="center"/>
                        <w:rPr>
                          <w:rFonts w:ascii="Arial" w:hAnsi="Arial" w:cs="Arial"/>
                          <w:i/>
                          <w:iCs/>
                          <w:color w:val="FFFFFE"/>
                          <w:w w:val="80"/>
                          <w:sz w:val="48"/>
                          <w:szCs w:val="48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FFFFFE"/>
                          <w:w w:val="80"/>
                          <w:sz w:val="48"/>
                          <w:szCs w:val="48"/>
                          <w:lang w:val="en-AU"/>
                        </w:rPr>
                        <w:t>Epping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FD7D0A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582976" behindDoc="0" locked="0" layoutInCell="1" allowOverlap="1" wp14:anchorId="204017BB" wp14:editId="6081BBC8">
                <wp:simplePos x="0" y="0"/>
                <wp:positionH relativeFrom="margin">
                  <wp:align>left</wp:align>
                </wp:positionH>
                <wp:positionV relativeFrom="page">
                  <wp:posOffset>381000</wp:posOffset>
                </wp:positionV>
                <wp:extent cx="3009900" cy="962025"/>
                <wp:effectExtent l="0" t="0" r="0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962025"/>
                        </a:xfrm>
                        <a:prstGeom prst="rect">
                          <a:avLst/>
                        </a:prstGeom>
                        <a:solidFill>
                          <a:srgbClr val="214E8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06BB9" id="Rectangle 6" o:spid="_x0000_s1026" style="position:absolute;margin-left:0;margin-top:30pt;width:237pt;height:75.75pt;z-index:251582976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" fillcolor="#214e85" stroked="f">
                <v:textbox inset="2.88pt,2.88pt,2.88pt,2.88pt"/>
                <w10:wrap anchorx="margin" anchory="page"/>
              </v:rect>
            </w:pict>
          </mc:Fallback>
        </mc:AlternateContent>
      </w:r>
      <w:r w:rsidR="00E3067B">
        <w:rPr>
          <w:noProof/>
        </w:rPr>
        <mc:AlternateContent>
          <mc:Choice Requires="wps">
            <w:drawing>
              <wp:anchor distT="45720" distB="45720" distL="114300" distR="114300" simplePos="0" relativeHeight="251732480" behindDoc="0" locked="0" layoutInCell="1" allowOverlap="1">
                <wp:simplePos x="0" y="0"/>
                <wp:positionH relativeFrom="margin">
                  <wp:posOffset>6600825</wp:posOffset>
                </wp:positionH>
                <wp:positionV relativeFrom="paragraph">
                  <wp:posOffset>6350</wp:posOffset>
                </wp:positionV>
                <wp:extent cx="2975610" cy="2619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67B" w:rsidRDefault="00E30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63900" cy="2447925"/>
                                  <wp:effectExtent l="0" t="0" r="0" b="9525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6" name="Carlingford Road 3 Epping outside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080" cy="245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19.75pt;margin-top:.5pt;width:234.3pt;height:206.25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" stroked="f">
                <v:textbox>
                  <w:txbxContent>
                    <w:p w:rsidR="00E3067B" w:rsidRDefault="00E3067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63900" cy="2447925"/>
                            <wp:effectExtent l="0" t="0" r="0" b="9525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6" name="Carlingford Road 3 Epping outside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080" cy="245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486">
        <w:br w:type="page"/>
      </w:r>
      <w:bookmarkStart w:id="0" w:name="_GoBack"/>
      <w:bookmarkEnd w:id="0"/>
    </w:p>
    <w:p w:rsidR="004E644B" w:rsidRDefault="00BB30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090FCE6" wp14:editId="62F503FB">
                <wp:simplePos x="0" y="0"/>
                <wp:positionH relativeFrom="column">
                  <wp:posOffset>7509933</wp:posOffset>
                </wp:positionH>
                <wp:positionV relativeFrom="paragraph">
                  <wp:posOffset>1955800</wp:posOffset>
                </wp:positionV>
                <wp:extent cx="1147445" cy="1066800"/>
                <wp:effectExtent l="0" t="0" r="0" b="0"/>
                <wp:wrapNone/>
                <wp:docPr id="34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744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erattis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secte</w:t>
                            </w:r>
                            <w:proofErr w:type="spellEnd"/>
                          </w:p>
                          <w:p w:rsidR="00734486" w:rsidRDefault="00734486" w:rsidP="00734486">
                            <w:pPr>
                              <w:widowControl w:val="0"/>
                              <w:spacing w:line="280" w:lineRule="exact"/>
                              <w:jc w:val="center"/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adip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A6F3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FCE6" id="Text Box 63" o:spid="_x0000_s1041" type="#_x0000_t202" style="position:absolute;margin-left:591.35pt;margin-top:154pt;width:90.35pt;height:84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Tummer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erattis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secte</w:t>
                      </w:r>
                      <w:proofErr w:type="spellEnd"/>
                    </w:p>
                    <w:p w:rsidR="00734486" w:rsidRDefault="00734486" w:rsidP="00734486">
                      <w:pPr>
                        <w:widowControl w:val="0"/>
                        <w:spacing w:line="280" w:lineRule="exact"/>
                        <w:jc w:val="center"/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tuer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adip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7A6F3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68120A" wp14:editId="25A7D915">
                <wp:simplePos x="0" y="0"/>
                <wp:positionH relativeFrom="column">
                  <wp:posOffset>6591300</wp:posOffset>
                </wp:positionH>
                <wp:positionV relativeFrom="paragraph">
                  <wp:posOffset>2999105</wp:posOffset>
                </wp:positionV>
                <wp:extent cx="1446530" cy="808990"/>
                <wp:effectExtent l="0" t="0" r="1270" b="0"/>
                <wp:wrapNone/>
                <wp:docPr id="34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Option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nihil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diet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120A" id="Text Box 59" o:spid="_x0000_s1042" type="#_x0000_t202" style="position:absolute;margin-left:519pt;margin-top:236.15pt;width:113.9pt;height:63.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Option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nihil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diet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6304A81" wp14:editId="593D746A">
                <wp:simplePos x="0" y="0"/>
                <wp:positionH relativeFrom="column">
                  <wp:posOffset>8124825</wp:posOffset>
                </wp:positionH>
                <wp:positionV relativeFrom="paragraph">
                  <wp:posOffset>2995930</wp:posOffset>
                </wp:positionV>
                <wp:extent cx="1446530" cy="808990"/>
                <wp:effectExtent l="0" t="0" r="1270" b="0"/>
                <wp:wrapNone/>
                <wp:docPr id="34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Puod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04A81" id="Text Box 62" o:spid="_x0000_s1043" type="#_x0000_t202" style="position:absolute;margin-left:639.75pt;margin-top:235.9pt;width:113.9pt;height:63.7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Puod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C780652" wp14:editId="0C752E51">
                <wp:simplePos x="0" y="0"/>
                <wp:positionH relativeFrom="column">
                  <wp:posOffset>8712200</wp:posOffset>
                </wp:positionH>
                <wp:positionV relativeFrom="paragraph">
                  <wp:posOffset>1862667</wp:posOffset>
                </wp:positionV>
                <wp:extent cx="859155" cy="1295400"/>
                <wp:effectExtent l="0" t="0" r="0" b="0"/>
                <wp:wrapNone/>
                <wp:docPr id="34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ex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0652" id="Text Box 61" o:spid="_x0000_s1044" type="#_x0000_t202" style="position:absolute;margin-left:686pt;margin-top:146.65pt;width:67.65pt;height:10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ex</w:t>
                      </w:r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397139" wp14:editId="067E7E4B">
                <wp:simplePos x="0" y="0"/>
                <wp:positionH relativeFrom="column">
                  <wp:posOffset>6595533</wp:posOffset>
                </wp:positionH>
                <wp:positionV relativeFrom="paragraph">
                  <wp:posOffset>1862667</wp:posOffset>
                </wp:positionV>
                <wp:extent cx="859155" cy="1320800"/>
                <wp:effectExtent l="0" t="0" r="0" b="0"/>
                <wp:wrapNone/>
                <wp:docPr id="3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13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</w:t>
                            </w:r>
                            <w:proofErr w:type="spellEnd"/>
                            <w:r w:rsidR="00C219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am</w:t>
                            </w:r>
                            <w:r w:rsidR="00C219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exe</w:t>
                            </w:r>
                            <w:r w:rsidR="00C219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rcitation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</w:t>
                            </w:r>
                            <w:proofErr w:type="spellEnd"/>
                            <w:r w:rsidR="00C2198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7139" id="Text Box 5" o:spid="_x0000_s1045" type="#_x0000_t202" style="position:absolute;margin-left:519.35pt;margin-top:146.65pt;width:67.65pt;height:10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</w:t>
                      </w:r>
                      <w:proofErr w:type="spellEnd"/>
                      <w:r w:rsidR="00C2198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am</w:t>
                      </w:r>
                      <w:r w:rsidR="00C2198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exe</w:t>
                      </w:r>
                      <w:r w:rsidR="00C2198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rcitation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</w:t>
                      </w:r>
                      <w:proofErr w:type="spellEnd"/>
                      <w:r w:rsidR="00C2198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23DFF51" wp14:editId="3DBFC4CF">
                <wp:simplePos x="0" y="0"/>
                <wp:positionH relativeFrom="column">
                  <wp:posOffset>8128000</wp:posOffset>
                </wp:positionH>
                <wp:positionV relativeFrom="paragraph">
                  <wp:posOffset>1261533</wp:posOffset>
                </wp:positionV>
                <wp:extent cx="1446530" cy="871643"/>
                <wp:effectExtent l="0" t="0" r="1270" b="5080"/>
                <wp:wrapNone/>
                <wp:docPr id="34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871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1984" w:rsidRDefault="00C21984" w:rsidP="00C2198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E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BE783B"/>
                                <w:w w:val="80"/>
                                <w:sz w:val="24"/>
                                <w:szCs w:val="24"/>
                              </w:rPr>
                              <w:t xml:space="preserve">Financing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24"/>
                                <w:szCs w:val="24"/>
                              </w:rPr>
                              <w:t>&gt;&gt;&gt;</w:t>
                            </w:r>
                          </w:p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nihil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FF51" id="Text Box 60" o:spid="_x0000_s1046" type="#_x0000_t202" style="position:absolute;margin-left:640pt;margin-top:99.35pt;width:113.9pt;height:68.6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C21984" w:rsidRDefault="00C21984" w:rsidP="00C2198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E"/>
                          <w:w w:val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BE783B"/>
                          <w:w w:val="80"/>
                          <w:sz w:val="24"/>
                          <w:szCs w:val="24"/>
                        </w:rPr>
                        <w:t xml:space="preserve">Financing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24"/>
                          <w:szCs w:val="24"/>
                        </w:rPr>
                        <w:t>&gt;&gt;&gt;</w:t>
                      </w:r>
                    </w:p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nihil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ad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F876837" wp14:editId="00EE1092">
                <wp:simplePos x="0" y="0"/>
                <wp:positionH relativeFrom="column">
                  <wp:posOffset>5054600</wp:posOffset>
                </wp:positionH>
                <wp:positionV relativeFrom="paragraph">
                  <wp:posOffset>2260600</wp:posOffset>
                </wp:positionV>
                <wp:extent cx="1446530" cy="1549400"/>
                <wp:effectExtent l="0" t="0" r="1270" b="0"/>
                <wp:wrapNone/>
                <wp:docPr id="33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1984" w:rsidRDefault="00C21984" w:rsidP="00C2198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E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BE783B"/>
                                <w:w w:val="80"/>
                                <w:sz w:val="24"/>
                                <w:szCs w:val="24"/>
                              </w:rPr>
                              <w:t xml:space="preserve">Selling Property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24"/>
                                <w:szCs w:val="24"/>
                              </w:rPr>
                              <w:t>&gt;&gt;&gt;</w:t>
                            </w:r>
                          </w:p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Puod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sent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facil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Con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erattis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6837" id="Text Box 57" o:spid="_x0000_s1047" type="#_x0000_t202" style="position:absolute;margin-left:398pt;margin-top:178pt;width:113.9pt;height:122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:rsidR="00C21984" w:rsidRDefault="00C21984" w:rsidP="00C2198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E"/>
                          <w:w w:val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BE783B"/>
                          <w:w w:val="80"/>
                          <w:sz w:val="24"/>
                          <w:szCs w:val="24"/>
                        </w:rPr>
                        <w:t xml:space="preserve">Selling Property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24"/>
                          <w:szCs w:val="24"/>
                        </w:rPr>
                        <w:t>&gt;&gt;&gt;</w:t>
                      </w:r>
                    </w:p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Puod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br/>
                        <w:t xml:space="preserve">sent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feugait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nulla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facil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Con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erattis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198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3C9487" wp14:editId="47FE5C92">
                <wp:simplePos x="0" y="0"/>
                <wp:positionH relativeFrom="column">
                  <wp:posOffset>3530600</wp:posOffset>
                </wp:positionH>
                <wp:positionV relativeFrom="paragraph">
                  <wp:posOffset>1278467</wp:posOffset>
                </wp:positionV>
                <wp:extent cx="1446530" cy="2586566"/>
                <wp:effectExtent l="0" t="0" r="1270" b="4445"/>
                <wp:wrapNone/>
                <wp:docPr id="3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2586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1984" w:rsidRDefault="00C21984" w:rsidP="00C21984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E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BE783B"/>
                                <w:w w:val="80"/>
                                <w:sz w:val="24"/>
                                <w:szCs w:val="24"/>
                              </w:rPr>
                              <w:t xml:space="preserve">Homebuyers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24"/>
                                <w:szCs w:val="24"/>
                              </w:rPr>
                              <w:t>&gt;&gt;&gt;</w:t>
                            </w:r>
                          </w:p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Con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erattis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sectetuer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adip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iscing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sed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Nam liber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soluta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nobis sed 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9487" id="Text Box 4" o:spid="_x0000_s1048" type="#_x0000_t202" style="position:absolute;margin-left:278pt;margin-top:100.65pt;width:113.9pt;height:203.6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C21984" w:rsidRDefault="00C21984" w:rsidP="00C21984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E"/>
                          <w:w w:val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BE783B"/>
                          <w:w w:val="80"/>
                          <w:sz w:val="24"/>
                          <w:szCs w:val="24"/>
                        </w:rPr>
                        <w:t xml:space="preserve">Homebuyers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24"/>
                          <w:szCs w:val="24"/>
                        </w:rPr>
                        <w:t>&gt;&gt;&gt;</w:t>
                      </w:r>
                    </w:p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feugait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nulla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facilisi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Con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erattis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sectetuer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adip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iscing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sed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aliquam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Nam liber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tempor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soluta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nobis sed 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21D09FB" wp14:editId="04323B57">
                <wp:simplePos x="0" y="0"/>
                <wp:positionH relativeFrom="margin">
                  <wp:posOffset>8971156</wp:posOffset>
                </wp:positionH>
                <wp:positionV relativeFrom="page">
                  <wp:posOffset>4967868</wp:posOffset>
                </wp:positionV>
                <wp:extent cx="631825" cy="0"/>
                <wp:effectExtent l="0" t="0" r="0" b="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8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812FA8" id="Straight Connector 401" o:spid="_x0000_s1026" style="position:absolute;z-index:251722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706.4pt,391.15pt" to="756.15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" strokecolor="white [3212]" strokeweight="1pt">
                <v:stroke joinstyle="miter"/>
                <w10:wrap anchorx="margin" anchory="page"/>
              </v:line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55324" behindDoc="0" locked="0" layoutInCell="1" allowOverlap="1" wp14:anchorId="2587D081" wp14:editId="161B1F92">
                <wp:simplePos x="0" y="0"/>
                <wp:positionH relativeFrom="column">
                  <wp:posOffset>0</wp:posOffset>
                </wp:positionH>
                <wp:positionV relativeFrom="paragraph">
                  <wp:posOffset>4276493</wp:posOffset>
                </wp:positionV>
                <wp:extent cx="3143250" cy="234315"/>
                <wp:effectExtent l="0" t="0" r="0" b="0"/>
                <wp:wrapNone/>
                <wp:docPr id="3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4315"/>
                        </a:xfrm>
                        <a:prstGeom prst="rect">
                          <a:avLst/>
                        </a:prstGeom>
                        <a:solidFill>
                          <a:srgbClr val="B9AE4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37EF6" id="Rectangle 20" o:spid="_x0000_s1026" style="position:absolute;margin-left:0;margin-top:336.75pt;width:247.5pt;height:18.45pt;z-index:251555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" fillcolor="#b9ae4c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56348" behindDoc="0" locked="0" layoutInCell="1" allowOverlap="1" wp14:anchorId="004A9C05" wp14:editId="2996E8E6">
                <wp:simplePos x="0" y="0"/>
                <wp:positionH relativeFrom="column">
                  <wp:posOffset>0</wp:posOffset>
                </wp:positionH>
                <wp:positionV relativeFrom="paragraph">
                  <wp:posOffset>4505093</wp:posOffset>
                </wp:positionV>
                <wp:extent cx="3143250" cy="233680"/>
                <wp:effectExtent l="0" t="0" r="0" b="0"/>
                <wp:wrapNone/>
                <wp:docPr id="3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3680"/>
                        </a:xfrm>
                        <a:prstGeom prst="rect">
                          <a:avLst/>
                        </a:prstGeom>
                        <a:solidFill>
                          <a:srgbClr val="7362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79FC2" id="Rectangle 21" o:spid="_x0000_s1026" style="position:absolute;margin-left:0;margin-top:354.75pt;width:247.5pt;height:18.4pt;z-index:251556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" fillcolor="#73624a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57372" behindDoc="0" locked="0" layoutInCell="1" allowOverlap="1" wp14:anchorId="5FAC4515" wp14:editId="1D7196A0">
                <wp:simplePos x="0" y="0"/>
                <wp:positionH relativeFrom="column">
                  <wp:posOffset>0</wp:posOffset>
                </wp:positionH>
                <wp:positionV relativeFrom="paragraph">
                  <wp:posOffset>4739268</wp:posOffset>
                </wp:positionV>
                <wp:extent cx="3143250" cy="239751"/>
                <wp:effectExtent l="0" t="0" r="0" b="8255"/>
                <wp:wrapNone/>
                <wp:docPr id="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9751"/>
                        </a:xfrm>
                        <a:prstGeom prst="rect">
                          <a:avLst/>
                        </a:prstGeom>
                        <a:solidFill>
                          <a:srgbClr val="BE78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A0C1C" id="Rectangle 22" o:spid="_x0000_s1026" style="position:absolute;margin-left:0;margin-top:373.15pt;width:247.5pt;height:18.9pt;z-index:251557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" fillcolor="#be783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58396" behindDoc="0" locked="0" layoutInCell="1" allowOverlap="1" wp14:anchorId="2C38929A" wp14:editId="29AC2E26">
                <wp:simplePos x="0" y="0"/>
                <wp:positionH relativeFrom="column">
                  <wp:posOffset>0</wp:posOffset>
                </wp:positionH>
                <wp:positionV relativeFrom="paragraph">
                  <wp:posOffset>4973444</wp:posOffset>
                </wp:positionV>
                <wp:extent cx="3143250" cy="234315"/>
                <wp:effectExtent l="0" t="0" r="0" b="0"/>
                <wp:wrapNone/>
                <wp:docPr id="3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4315"/>
                        </a:xfrm>
                        <a:prstGeom prst="rect">
                          <a:avLst/>
                        </a:prstGeom>
                        <a:solidFill>
                          <a:srgbClr val="E5DEC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2AB41" id="Rectangle 23" o:spid="_x0000_s1026" style="position:absolute;margin-left:0;margin-top:391.6pt;width:247.5pt;height:18.45pt;z-index:2515583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" fillcolor="#e5dece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59420" behindDoc="0" locked="0" layoutInCell="1" allowOverlap="1" wp14:anchorId="10B9D02F" wp14:editId="4D734038">
                <wp:simplePos x="0" y="0"/>
                <wp:positionH relativeFrom="column">
                  <wp:posOffset>0</wp:posOffset>
                </wp:positionH>
                <wp:positionV relativeFrom="paragraph">
                  <wp:posOffset>5207620</wp:posOffset>
                </wp:positionV>
                <wp:extent cx="3143250" cy="239751"/>
                <wp:effectExtent l="0" t="0" r="0" b="8255"/>
                <wp:wrapNone/>
                <wp:docPr id="3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9751"/>
                        </a:xfrm>
                        <a:prstGeom prst="rect">
                          <a:avLst/>
                        </a:prstGeom>
                        <a:solidFill>
                          <a:srgbClr val="AA97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FBF49" id="Rectangle 24" o:spid="_x0000_s1026" style="position:absolute;margin-left:0;margin-top:410.05pt;width:247.5pt;height:18.9pt;z-index:2515594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" fillcolor="#aa973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60444" behindDoc="0" locked="0" layoutInCell="1" allowOverlap="1" wp14:anchorId="6B105A7E" wp14:editId="59738B12">
                <wp:simplePos x="0" y="0"/>
                <wp:positionH relativeFrom="column">
                  <wp:posOffset>0</wp:posOffset>
                </wp:positionH>
                <wp:positionV relativeFrom="paragraph">
                  <wp:posOffset>5447371</wp:posOffset>
                </wp:positionV>
                <wp:extent cx="3143250" cy="234315"/>
                <wp:effectExtent l="0" t="0" r="0" b="0"/>
                <wp:wrapNone/>
                <wp:docPr id="3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4315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86F1E" id="Rectangle 25" o:spid="_x0000_s1026" style="position:absolute;margin-left:0;margin-top:428.95pt;width:247.5pt;height:18.45pt;z-index:2515604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" fillcolor="#a49481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64EEA">
        <w:rPr>
          <w:noProof/>
        </w:rPr>
        <mc:AlternateContent>
          <mc:Choice Requires="wps">
            <w:drawing>
              <wp:anchor distT="0" distB="0" distL="114300" distR="114300" simplePos="0" relativeHeight="251561468" behindDoc="0" locked="0" layoutInCell="1" allowOverlap="1" wp14:anchorId="303351F0" wp14:editId="40AB0C81">
                <wp:simplePos x="0" y="0"/>
                <wp:positionH relativeFrom="column">
                  <wp:posOffset>0</wp:posOffset>
                </wp:positionH>
                <wp:positionV relativeFrom="paragraph">
                  <wp:posOffset>4036741</wp:posOffset>
                </wp:positionV>
                <wp:extent cx="3143250" cy="239752"/>
                <wp:effectExtent l="0" t="0" r="0" b="8255"/>
                <wp:wrapNone/>
                <wp:docPr id="3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239752"/>
                        </a:xfrm>
                        <a:prstGeom prst="rect">
                          <a:avLst/>
                        </a:prstGeom>
                        <a:solidFill>
                          <a:srgbClr val="5A57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B5B18" id="Rectangle 31" o:spid="_x0000_s1026" style="position:absolute;margin-left:0;margin-top:317.85pt;width:247.5pt;height:18.9pt;z-index:251561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" fillcolor="#5a574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236292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2C18DC3" wp14:editId="7D0B77F8">
                <wp:simplePos x="0" y="0"/>
                <wp:positionH relativeFrom="margin">
                  <wp:align>right</wp:align>
                </wp:positionH>
                <wp:positionV relativeFrom="paragraph">
                  <wp:posOffset>5448300</wp:posOffset>
                </wp:positionV>
                <wp:extent cx="631964" cy="0"/>
                <wp:effectExtent l="0" t="0" r="0" b="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9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EFC70" id="Straight Connector 408" o:spid="_x0000_s1026" style="position:absolute;z-index:251728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1.45pt,429pt" to="48.3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" strokecolor="white [3212]" strokeweight="1pt">
                <v:stroke joinstyle="miter"/>
                <w10:wrap anchorx="margin"/>
              </v:line>
            </w:pict>
          </mc:Fallback>
        </mc:AlternateContent>
      </w:r>
      <w:r w:rsidR="00236292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26E7F2" wp14:editId="3C064D65">
                <wp:simplePos x="0" y="0"/>
                <wp:positionH relativeFrom="margin">
                  <wp:align>right</wp:align>
                </wp:positionH>
                <wp:positionV relativeFrom="paragraph">
                  <wp:posOffset>5210175</wp:posOffset>
                </wp:positionV>
                <wp:extent cx="631964" cy="0"/>
                <wp:effectExtent l="0" t="0" r="0" b="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9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05B51" id="Straight Connector 407" o:spid="_x0000_s1026" style="position:absolute;z-index:251726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1.45pt,410.25pt" to="48.3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" strokecolor="white [3212]" strokeweight="1pt">
                <v:stroke joinstyle="miter"/>
                <w10:wrap anchorx="margin"/>
              </v:line>
            </w:pict>
          </mc:Fallback>
        </mc:AlternateContent>
      </w:r>
      <w:r w:rsidR="00172BBD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6872E8" wp14:editId="58D3EF89">
                <wp:simplePos x="0" y="0"/>
                <wp:positionH relativeFrom="margin">
                  <wp:align>right</wp:align>
                </wp:positionH>
                <wp:positionV relativeFrom="paragraph">
                  <wp:posOffset>4975225</wp:posOffset>
                </wp:positionV>
                <wp:extent cx="631964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9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70950" id="Straight Connector 402" o:spid="_x0000_s1026" style="position:absolute;z-index:251724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1.45pt,391.75pt" to="48.3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" strokecolor="white [3212]" strokeweight="1pt">
                <v:stroke joinstyle="miter"/>
                <w10:wrap anchorx="margin"/>
              </v:line>
            </w:pict>
          </mc:Fallback>
        </mc:AlternateContent>
      </w:r>
      <w:r w:rsidR="00172BBD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BF493A6" wp14:editId="55993E6C">
                <wp:simplePos x="0" y="0"/>
                <wp:positionH relativeFrom="margin">
                  <wp:align>right</wp:align>
                </wp:positionH>
                <wp:positionV relativeFrom="paragraph">
                  <wp:posOffset>4505325</wp:posOffset>
                </wp:positionV>
                <wp:extent cx="631964" cy="0"/>
                <wp:effectExtent l="0" t="0" r="0" b="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9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F4C9" id="Straight Connector 400" o:spid="_x0000_s1026" style="position:absolute;z-index:251720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1.45pt,354.75pt" to="48.3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="00172BB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2C09280" wp14:editId="72FCA566">
                <wp:simplePos x="0" y="0"/>
                <wp:positionH relativeFrom="column">
                  <wp:posOffset>8971156</wp:posOffset>
                </wp:positionH>
                <wp:positionV relativeFrom="paragraph">
                  <wp:posOffset>4270917</wp:posOffset>
                </wp:positionV>
                <wp:extent cx="631964" cy="0"/>
                <wp:effectExtent l="0" t="0" r="0" b="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9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10141" id="Straight Connector 395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4pt,336.3pt" to="756.15pt,3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" strokecolor="white [3212]" strokeweight="1pt">
                <v:stroke joinstyle="miter"/>
              </v:line>
            </w:pict>
          </mc:Fallback>
        </mc:AlternateContent>
      </w:r>
      <w:r w:rsidR="003F3E21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EBAD850" wp14:editId="61623709">
                <wp:simplePos x="0" y="0"/>
                <wp:positionH relativeFrom="column">
                  <wp:posOffset>3139068</wp:posOffset>
                </wp:positionH>
                <wp:positionV relativeFrom="paragraph">
                  <wp:posOffset>5675971</wp:posOffset>
                </wp:positionV>
                <wp:extent cx="6464052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40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F9F6" id="Straight Connector 394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446.95pt" to="756.15pt,4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" strokecolor="white [3212]" strokeweight="1pt">
                <v:stroke joinstyle="miter"/>
              </v:line>
            </w:pict>
          </mc:Fallback>
        </mc:AlternateContent>
      </w:r>
      <w:r w:rsidR="00DC505F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7FDEC8D" wp14:editId="0FE62D36">
                <wp:simplePos x="0" y="0"/>
                <wp:positionH relativeFrom="column">
                  <wp:posOffset>8966696</wp:posOffset>
                </wp:positionH>
                <wp:positionV relativeFrom="paragraph">
                  <wp:posOffset>4025265</wp:posOffset>
                </wp:positionV>
                <wp:extent cx="0" cy="1645920"/>
                <wp:effectExtent l="0" t="0" r="38100" b="3048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2CB20" id="Straight Connector 380" o:spid="_x0000_s1026" style="position:absolute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6.05pt,316.95pt" to="706.05pt,4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" strokecolor="white [3212]" strokeweight="1pt">
                <v:stroke joinstyle="miter"/>
              </v:line>
            </w:pict>
          </mc:Fallback>
        </mc:AlternateContent>
      </w:r>
      <w:r w:rsidR="00DC505F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8F7FE8B" wp14:editId="0C613B66">
                <wp:simplePos x="0" y="0"/>
                <wp:positionH relativeFrom="column">
                  <wp:posOffset>7016889</wp:posOffset>
                </wp:positionH>
                <wp:positionV relativeFrom="paragraph">
                  <wp:posOffset>4029075</wp:posOffset>
                </wp:positionV>
                <wp:extent cx="0" cy="1645920"/>
                <wp:effectExtent l="0" t="0" r="38100" b="3048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B439A" id="Straight Connector 378" o:spid="_x0000_s1026" style="position:absolute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5pt,317.25pt" to="552.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" strokecolor="white [3212]" strokeweight="1pt">
                <v:stroke joinstyle="miter"/>
              </v:line>
            </w:pict>
          </mc:Fallback>
        </mc:AlternateContent>
      </w:r>
      <w:r w:rsidR="00DC505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289CFAB" wp14:editId="0930762D">
                <wp:simplePos x="0" y="0"/>
                <wp:positionH relativeFrom="column">
                  <wp:posOffset>5060826</wp:posOffset>
                </wp:positionH>
                <wp:positionV relativeFrom="paragraph">
                  <wp:posOffset>4029075</wp:posOffset>
                </wp:positionV>
                <wp:extent cx="0" cy="1645920"/>
                <wp:effectExtent l="0" t="0" r="38100" b="3048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B9A9C" id="Straight Connector 377" o:spid="_x0000_s1026" style="position:absolute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5pt,317.25pt" to="398.5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" strokecolor="white [3212]" strokeweight="1pt">
                <v:stroke joinstyle="miter"/>
              </v:line>
            </w:pict>
          </mc:Fallback>
        </mc:AlternateContent>
      </w:r>
      <w:r w:rsidR="00DC505F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5F9B17F" wp14:editId="23323FB7">
                <wp:simplePos x="0" y="0"/>
                <wp:positionH relativeFrom="column">
                  <wp:posOffset>3137535</wp:posOffset>
                </wp:positionH>
                <wp:positionV relativeFrom="paragraph">
                  <wp:posOffset>4036060</wp:posOffset>
                </wp:positionV>
                <wp:extent cx="0" cy="1645920"/>
                <wp:effectExtent l="0" t="0" r="38100" b="3048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ECF90" id="Straight Connector 375" o:spid="_x0000_s1026" style="position:absolute;z-index:25170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05pt,317.8pt" to="247.05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" strokecolor="white [3212]" strokeweight="1pt">
                <v:stroke joinstyle="miter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3808" behindDoc="0" locked="0" layoutInCell="1" allowOverlap="1" wp14:anchorId="7C7F1DB7" wp14:editId="59C31F21">
                <wp:simplePos x="0" y="0"/>
                <wp:positionH relativeFrom="column">
                  <wp:posOffset>-5715</wp:posOffset>
                </wp:positionH>
                <wp:positionV relativeFrom="paragraph">
                  <wp:posOffset>4502785</wp:posOffset>
                </wp:positionV>
                <wp:extent cx="3143250" cy="0"/>
                <wp:effectExtent l="0" t="0" r="0" b="0"/>
                <wp:wrapNone/>
                <wp:docPr id="3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A07E1" id="Line 26" o:spid="_x0000_s1026" style="position:absolute;z-index:251703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.45pt,354.55pt" to="247.0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4832" behindDoc="0" locked="0" layoutInCell="1" allowOverlap="1" wp14:anchorId="34DE4345" wp14:editId="2D8E120D">
                <wp:simplePos x="0" y="0"/>
                <wp:positionH relativeFrom="column">
                  <wp:posOffset>-6350</wp:posOffset>
                </wp:positionH>
                <wp:positionV relativeFrom="paragraph">
                  <wp:posOffset>4736465</wp:posOffset>
                </wp:positionV>
                <wp:extent cx="3143250" cy="0"/>
                <wp:effectExtent l="0" t="0" r="0" b="0"/>
                <wp:wrapNone/>
                <wp:docPr id="37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3B5B7" id="Line 27" o:spid="_x0000_s1026" style="position:absolute;z-index:251704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.5pt,372.95pt" to="247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5856" behindDoc="0" locked="0" layoutInCell="1" allowOverlap="1" wp14:anchorId="78B31819" wp14:editId="3E574720">
                <wp:simplePos x="0" y="0"/>
                <wp:positionH relativeFrom="column">
                  <wp:posOffset>-6350</wp:posOffset>
                </wp:positionH>
                <wp:positionV relativeFrom="paragraph">
                  <wp:posOffset>4970145</wp:posOffset>
                </wp:positionV>
                <wp:extent cx="3143250" cy="0"/>
                <wp:effectExtent l="0" t="0" r="0" b="0"/>
                <wp:wrapNone/>
                <wp:docPr id="37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B7F84" id="Line 28" o:spid="_x0000_s1026" style="position:absolute;z-index:251705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.5pt,391.35pt" to="247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6880" behindDoc="0" locked="0" layoutInCell="1" allowOverlap="1" wp14:anchorId="531C0EFC" wp14:editId="35507EA0">
                <wp:simplePos x="0" y="0"/>
                <wp:positionH relativeFrom="column">
                  <wp:posOffset>-6350</wp:posOffset>
                </wp:positionH>
                <wp:positionV relativeFrom="paragraph">
                  <wp:posOffset>5204460</wp:posOffset>
                </wp:positionV>
                <wp:extent cx="3143250" cy="0"/>
                <wp:effectExtent l="0" t="0" r="0" b="0"/>
                <wp:wrapNone/>
                <wp:docPr id="37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648C" id="Line 29" o:spid="_x0000_s1026" style="position:absolute;z-index:251706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.5pt,409.8pt" to="247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7904" behindDoc="0" locked="0" layoutInCell="1" allowOverlap="1" wp14:anchorId="6B9F3250" wp14:editId="6C169E75">
                <wp:simplePos x="0" y="0"/>
                <wp:positionH relativeFrom="column">
                  <wp:posOffset>-6350</wp:posOffset>
                </wp:positionH>
                <wp:positionV relativeFrom="paragraph">
                  <wp:posOffset>5438140</wp:posOffset>
                </wp:positionV>
                <wp:extent cx="3143250" cy="0"/>
                <wp:effectExtent l="0" t="0" r="0" b="0"/>
                <wp:wrapNone/>
                <wp:docPr id="37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17D3C" id="Line 30" o:spid="_x0000_s1026" style="position:absolute;z-index:251707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.5pt,428.2pt" to="247pt,4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8928" behindDoc="0" locked="0" layoutInCell="1" allowOverlap="1" wp14:anchorId="7B8D90E2" wp14:editId="3AC9E2A5">
                <wp:simplePos x="0" y="0"/>
                <wp:positionH relativeFrom="column">
                  <wp:posOffset>-6211</wp:posOffset>
                </wp:positionH>
                <wp:positionV relativeFrom="paragraph">
                  <wp:posOffset>4268470</wp:posOffset>
                </wp:positionV>
                <wp:extent cx="3143250" cy="0"/>
                <wp:effectExtent l="0" t="0" r="0" b="0"/>
                <wp:wrapNone/>
                <wp:docPr id="37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95A10" id="Line 32" o:spid="_x0000_s1026" style="position:absolute;z-index:251708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.5pt,336.1pt" to="247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696640" behindDoc="0" locked="0" layoutInCell="1" allowOverlap="1" wp14:anchorId="6DF630B8" wp14:editId="6E089C65">
                <wp:simplePos x="0" y="0"/>
                <wp:positionH relativeFrom="column">
                  <wp:posOffset>228600</wp:posOffset>
                </wp:positionH>
                <wp:positionV relativeFrom="paragraph">
                  <wp:posOffset>8774476</wp:posOffset>
                </wp:positionV>
                <wp:extent cx="3143250" cy="0"/>
                <wp:effectExtent l="9525" t="13335" r="9525" b="15240"/>
                <wp:wrapNone/>
                <wp:docPr id="35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50AAE" id="Line 26" o:spid="_x0000_s1026" style="position:absolute;z-index:251696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pt,690.9pt" to="265.5pt,6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697664" behindDoc="0" locked="0" layoutInCell="1" allowOverlap="1" wp14:anchorId="668D72C7" wp14:editId="5B64C155">
                <wp:simplePos x="0" y="0"/>
                <wp:positionH relativeFrom="column">
                  <wp:posOffset>228600</wp:posOffset>
                </wp:positionH>
                <wp:positionV relativeFrom="paragraph">
                  <wp:posOffset>9008156</wp:posOffset>
                </wp:positionV>
                <wp:extent cx="3143250" cy="0"/>
                <wp:effectExtent l="9525" t="8890" r="9525" b="10160"/>
                <wp:wrapNone/>
                <wp:docPr id="35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FDBD8" id="Line 27" o:spid="_x0000_s1026" style="position:absolute;z-index:2516976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pt,709.3pt" to="265.5pt,7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50AEB860" wp14:editId="4359B06C">
                <wp:simplePos x="0" y="0"/>
                <wp:positionH relativeFrom="column">
                  <wp:posOffset>228600</wp:posOffset>
                </wp:positionH>
                <wp:positionV relativeFrom="paragraph">
                  <wp:posOffset>9241836</wp:posOffset>
                </wp:positionV>
                <wp:extent cx="3143250" cy="0"/>
                <wp:effectExtent l="9525" t="13970" r="9525" b="14605"/>
                <wp:wrapNone/>
                <wp:docPr id="35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519BA" id="Line 28" o:spid="_x0000_s1026" style="position:absolute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pt,727.7pt" to="265.5pt,7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699712" behindDoc="0" locked="0" layoutInCell="1" allowOverlap="1" wp14:anchorId="1DED22CD" wp14:editId="62D1F134">
                <wp:simplePos x="0" y="0"/>
                <wp:positionH relativeFrom="column">
                  <wp:posOffset>228600</wp:posOffset>
                </wp:positionH>
                <wp:positionV relativeFrom="paragraph">
                  <wp:posOffset>9476151</wp:posOffset>
                </wp:positionV>
                <wp:extent cx="3143250" cy="0"/>
                <wp:effectExtent l="9525" t="10160" r="9525" b="8890"/>
                <wp:wrapNone/>
                <wp:docPr id="35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84369" id="Line 29" o:spid="_x0000_s1026" style="position:absolute;z-index:2516997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pt,746.15pt" to="265.5pt,7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0736" behindDoc="0" locked="0" layoutInCell="1" allowOverlap="1" wp14:anchorId="5E280A29" wp14:editId="2B1F4D28">
                <wp:simplePos x="0" y="0"/>
                <wp:positionH relativeFrom="column">
                  <wp:posOffset>228600</wp:posOffset>
                </wp:positionH>
                <wp:positionV relativeFrom="paragraph">
                  <wp:posOffset>9709831</wp:posOffset>
                </wp:positionV>
                <wp:extent cx="3143250" cy="0"/>
                <wp:effectExtent l="9525" t="15240" r="9525" b="13335"/>
                <wp:wrapNone/>
                <wp:docPr id="35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AE5B" id="Line 30" o:spid="_x0000_s1026" style="position:absolute;z-index:251700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pt,764.55pt" to="265.5pt,7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" strokecolor="#fffffe" strokeweight="1pt">
                <v:shadow color="#dcd6d4"/>
              </v:line>
            </w:pict>
          </mc:Fallback>
        </mc:AlternateContent>
      </w:r>
      <w:r w:rsidR="00A91EE6" w:rsidRPr="00A91EE6">
        <w:rPr>
          <w:noProof/>
        </w:rPr>
        <mc:AlternateContent>
          <mc:Choice Requires="wps">
            <w:drawing>
              <wp:anchor distT="36576" distB="36576" distL="36576" distR="36576" simplePos="0" relativeHeight="251701760" behindDoc="0" locked="0" layoutInCell="1" allowOverlap="1" wp14:anchorId="361C37E4" wp14:editId="6ADFB545">
                <wp:simplePos x="0" y="0"/>
                <wp:positionH relativeFrom="column">
                  <wp:posOffset>228600</wp:posOffset>
                </wp:positionH>
                <wp:positionV relativeFrom="paragraph">
                  <wp:posOffset>8540161</wp:posOffset>
                </wp:positionV>
                <wp:extent cx="3143250" cy="0"/>
                <wp:effectExtent l="9525" t="7620" r="9525" b="11430"/>
                <wp:wrapNone/>
                <wp:docPr id="35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0B5E8" id="Line 32" o:spid="_x0000_s1026" style="position:absolute;z-index:2517017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18pt,672.45pt" to="265.5pt,6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" strokecolor="#fffffe" strokeweight="1pt">
                <v:shadow color="#dcd6d4"/>
              </v:lin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5648E0" wp14:editId="233A0BA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27917" cy="4036741"/>
                <wp:effectExtent l="0" t="0" r="0" b="1905"/>
                <wp:wrapNone/>
                <wp:docPr id="3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7917" cy="4036741"/>
                        </a:xfrm>
                        <a:prstGeom prst="rect">
                          <a:avLst/>
                        </a:prstGeom>
                        <a:solidFill>
                          <a:srgbClr val="F4EDE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C77A" id="Rectangle 3" o:spid="_x0000_s1026" style="position:absolute;margin-left:0;margin-top:0;width:246.3pt;height:317.8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" fillcolor="#f4ede2" stroked="f" strokecolor="#212120" insetpen="t">
                <v:shadow color="#dcd6d4"/>
                <v:textbox inset="2.88pt,2.88pt,2.88pt,2.88pt"/>
                <w10:wrap anchorx="margin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2C8C3E" wp14:editId="04DEF68B">
                <wp:simplePos x="0" y="0"/>
                <wp:positionH relativeFrom="column">
                  <wp:posOffset>3143250</wp:posOffset>
                </wp:positionH>
                <wp:positionV relativeFrom="paragraph">
                  <wp:posOffset>5676900</wp:posOffset>
                </wp:positionV>
                <wp:extent cx="6457950" cy="1636395"/>
                <wp:effectExtent l="0" t="0" r="0" b="1905"/>
                <wp:wrapNone/>
                <wp:docPr id="30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636395"/>
                        </a:xfrm>
                        <a:prstGeom prst="rect">
                          <a:avLst/>
                        </a:prstGeom>
                        <a:solidFill>
                          <a:srgbClr val="5A57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39FBA" id="Rectangle 18" o:spid="_x0000_s1026" style="position:absolute;margin-left:247.5pt;margin-top:447pt;width:508.5pt;height:128.8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" fillcolor="#5a574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E951CA" wp14:editId="78A4EE49">
                <wp:simplePos x="0" y="0"/>
                <wp:positionH relativeFrom="column">
                  <wp:posOffset>85725</wp:posOffset>
                </wp:positionH>
                <wp:positionV relativeFrom="paragraph">
                  <wp:posOffset>6000750</wp:posOffset>
                </wp:positionV>
                <wp:extent cx="2743200" cy="286385"/>
                <wp:effectExtent l="0" t="0" r="0" b="0"/>
                <wp:wrapNone/>
                <wp:docPr id="30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7A6F30"/>
                                <w:w w:val="80"/>
                                <w:sz w:val="24"/>
                                <w:szCs w:val="24"/>
                              </w:rPr>
                              <w:t xml:space="preserve">Finding an agent that’s right for you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B9AE4C"/>
                                <w:w w:val="80"/>
                                <w:sz w:val="24"/>
                                <w:szCs w:val="24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951CA" id="Text Box 6" o:spid="_x0000_s1049" type="#_x0000_t202" style="position:absolute;margin-left:6.75pt;margin-top:472.5pt;width:3in;height:22.5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7A6F30"/>
                          <w:w w:val="80"/>
                          <w:sz w:val="24"/>
                          <w:szCs w:val="24"/>
                        </w:rPr>
                        <w:t xml:space="preserve">Finding an agent that’s right for you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B9AE4C"/>
                          <w:w w:val="80"/>
                          <w:sz w:val="24"/>
                          <w:szCs w:val="24"/>
                        </w:rPr>
                        <w:t>&gt;&gt;&gt;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7D952B" wp14:editId="6A5664C5">
                <wp:simplePos x="0" y="0"/>
                <wp:positionH relativeFrom="column">
                  <wp:posOffset>3409950</wp:posOffset>
                </wp:positionH>
                <wp:positionV relativeFrom="paragraph">
                  <wp:posOffset>5915025</wp:posOffset>
                </wp:positionV>
                <wp:extent cx="2547620" cy="308610"/>
                <wp:effectExtent l="0" t="0" r="5080" b="0"/>
                <wp:wrapNone/>
                <wp:docPr id="30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5DECE"/>
                                <w:w w:val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5DECE"/>
                                <w:w w:val="80"/>
                                <w:sz w:val="24"/>
                                <w:szCs w:val="24"/>
                              </w:rPr>
                              <w:t>We are with you every step of the way &gt;&gt;&gt;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952B" id="Text Box 7" o:spid="_x0000_s1050" type="#_x0000_t202" style="position:absolute;margin-left:268.5pt;margin-top:465.75pt;width:200.6pt;height:24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5DECE"/>
                          <w:w w:val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5DECE"/>
                          <w:w w:val="80"/>
                          <w:sz w:val="24"/>
                          <w:szCs w:val="24"/>
                        </w:rPr>
                        <w:t>We are with you every step of the way &gt;&gt;&gt;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083D4E" wp14:editId="5EB302D3">
                <wp:simplePos x="0" y="0"/>
                <wp:positionH relativeFrom="column">
                  <wp:posOffset>123825</wp:posOffset>
                </wp:positionH>
                <wp:positionV relativeFrom="paragraph">
                  <wp:posOffset>1504950</wp:posOffset>
                </wp:positionV>
                <wp:extent cx="2559685" cy="400050"/>
                <wp:effectExtent l="0" t="0" r="0" b="0"/>
                <wp:wrapNone/>
                <wp:docPr id="3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38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32"/>
                                <w:szCs w:val="32"/>
                              </w:rPr>
                              <w:t xml:space="preserve">Friendly,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32"/>
                                <w:szCs w:val="32"/>
                              </w:rPr>
                              <w:t>Knowledgable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AA973B"/>
                                <w:w w:val="80"/>
                                <w:sz w:val="32"/>
                                <w:szCs w:val="32"/>
                              </w:rPr>
                              <w:t xml:space="preserve"> Agents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83D4E" id="Text Box 8" o:spid="_x0000_s1051" type="#_x0000_t202" style="position:absolute;margin-left:9.75pt;margin-top:118.5pt;width:201.55pt;height:31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38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32"/>
                          <w:szCs w:val="32"/>
                        </w:rPr>
                        <w:t xml:space="preserve">Friendly,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32"/>
                          <w:szCs w:val="32"/>
                        </w:rPr>
                        <w:t>Knowledgable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AA973B"/>
                          <w:w w:val="80"/>
                          <w:sz w:val="32"/>
                          <w:szCs w:val="32"/>
                        </w:rPr>
                        <w:t xml:space="preserve"> Agents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1C40E5" wp14:editId="2B64E7D8">
                <wp:simplePos x="0" y="0"/>
                <wp:positionH relativeFrom="column">
                  <wp:posOffset>1285875</wp:posOffset>
                </wp:positionH>
                <wp:positionV relativeFrom="paragraph">
                  <wp:posOffset>476250</wp:posOffset>
                </wp:positionV>
                <wp:extent cx="1758950" cy="787400"/>
                <wp:effectExtent l="0" t="0" r="0" b="0"/>
                <wp:wrapNone/>
                <wp:docPr id="3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6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placer</w:t>
                            </w:r>
                          </w:p>
                          <w:p w:rsidR="00734486" w:rsidRDefault="00734486" w:rsidP="00734486">
                            <w:pPr>
                              <w:widowControl w:val="0"/>
                              <w:spacing w:line="26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at facer minim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C40E5" id="Text Box 9" o:spid="_x0000_s1052" type="#_x0000_t202" style="position:absolute;margin-left:101.25pt;margin-top:37.5pt;width:138.5pt;height:6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6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placer</w:t>
                      </w:r>
                    </w:p>
                    <w:p w:rsidR="00734486" w:rsidRDefault="00734486" w:rsidP="00734486">
                      <w:pPr>
                        <w:widowControl w:val="0"/>
                        <w:spacing w:line="26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at facer minim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2046E7" wp14:editId="5E7CDA78">
                <wp:simplePos x="0" y="0"/>
                <wp:positionH relativeFrom="column">
                  <wp:posOffset>3305175</wp:posOffset>
                </wp:positionH>
                <wp:positionV relativeFrom="paragraph">
                  <wp:posOffset>733425</wp:posOffset>
                </wp:positionV>
                <wp:extent cx="6066790" cy="457200"/>
                <wp:effectExtent l="0" t="0" r="0" b="0"/>
                <wp:wrapNone/>
                <wp:docPr id="3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7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6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exer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ci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046E7" id="Text Box 10" o:spid="_x0000_s1053" type="#_x0000_t202" style="position:absolute;margin-left:260.25pt;margin-top:57.75pt;width:477.7pt;height:3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6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exer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ci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feugait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nulla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facilisi</w:t>
                      </w:r>
                      <w:proofErr w:type="spellEnd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9FC827" wp14:editId="23AE34C6">
                <wp:simplePos x="0" y="0"/>
                <wp:positionH relativeFrom="column">
                  <wp:posOffset>3409950</wp:posOffset>
                </wp:positionH>
                <wp:positionV relativeFrom="paragraph">
                  <wp:posOffset>6134100</wp:posOffset>
                </wp:positionV>
                <wp:extent cx="6114415" cy="1028700"/>
                <wp:effectExtent l="0" t="0" r="635" b="0"/>
                <wp:wrapNone/>
                <wp:docPr id="3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nihil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5DECE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exer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. 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erattis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adip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,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. Nam liber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cum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soluta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nobis sed diam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am,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nostruexerci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. Option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nihil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utte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ullamcorer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 xml:space="preserve"> 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C827" id="Text Box 11" o:spid="_x0000_s1054" type="#_x0000_t202" style="position:absolute;margin-left:268.5pt;margin-top:483pt;width:481.45pt;height:81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nihil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E5DECE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exer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. Con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erattis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adip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,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. Nam liber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tempor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cum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soluta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nobis sed diam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am,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nostruexerci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. Option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congue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nihil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utte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ullamcorer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 xml:space="preserve"> 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7A1A92" wp14:editId="39C4F614">
                <wp:simplePos x="0" y="0"/>
                <wp:positionH relativeFrom="column">
                  <wp:posOffset>238125</wp:posOffset>
                </wp:positionH>
                <wp:positionV relativeFrom="paragraph">
                  <wp:posOffset>1809750</wp:posOffset>
                </wp:positionV>
                <wp:extent cx="2800350" cy="2000250"/>
                <wp:effectExtent l="0" t="0" r="0" b="0"/>
                <wp:wrapNone/>
                <wp:docPr id="3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Dependable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</w:t>
                            </w:r>
                            <w:proofErr w:type="spellEnd"/>
                          </w:p>
                          <w:p w:rsidR="00734486" w:rsidRDefault="00734486" w:rsidP="0073448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Con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erattis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sectetuer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adiping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sed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:rsidR="00734486" w:rsidRDefault="00734486" w:rsidP="00734486">
                            <w:pPr>
                              <w:widowControl w:val="0"/>
                              <w:spacing w:line="8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734486" w:rsidRDefault="00734486" w:rsidP="0073448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Nam liber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soluta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nobis sed 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corp-er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Option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nihil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1A92" id="Text Box 12" o:spid="_x0000_s1055" type="#_x0000_t202" style="position:absolute;margin-left:18.75pt;margin-top:142.5pt;width:220.5pt;height:157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Dependable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</w:t>
                      </w:r>
                      <w:proofErr w:type="spellEnd"/>
                    </w:p>
                    <w:p w:rsidR="00734486" w:rsidRDefault="00734486" w:rsidP="0073448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feugait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nulla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facilisi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Con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erattis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sectetuer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adiping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sed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aliquam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:rsidR="00734486" w:rsidRDefault="00734486" w:rsidP="00734486">
                      <w:pPr>
                        <w:widowControl w:val="0"/>
                        <w:spacing w:line="8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 </w:t>
                      </w:r>
                    </w:p>
                    <w:p w:rsidR="00734486" w:rsidRDefault="00734486" w:rsidP="0073448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Nam liber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tempor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soluta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nobis sed 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ad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corp-er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Option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congue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nihil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8F869A" wp14:editId="54211F34">
                <wp:simplePos x="0" y="0"/>
                <wp:positionH relativeFrom="column">
                  <wp:posOffset>3305175</wp:posOffset>
                </wp:positionH>
                <wp:positionV relativeFrom="paragraph">
                  <wp:posOffset>304800</wp:posOffset>
                </wp:positionV>
                <wp:extent cx="3850005" cy="493395"/>
                <wp:effectExtent l="0" t="0" r="0" b="1905"/>
                <wp:wrapNone/>
                <wp:docPr id="3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00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600" w:lineRule="exact"/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A6F30"/>
                                <w:w w:val="80"/>
                                <w:sz w:val="48"/>
                                <w:szCs w:val="48"/>
                              </w:rPr>
                              <w:t>Looking for a Place to Call Home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869A" id="Text Box 14" o:spid="_x0000_s1056" type="#_x0000_t202" style="position:absolute;margin-left:260.25pt;margin-top:24pt;width:303.15pt;height:38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600" w:lineRule="exact"/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A6F30"/>
                          <w:w w:val="80"/>
                          <w:sz w:val="48"/>
                          <w:szCs w:val="48"/>
                        </w:rPr>
                        <w:t>Looking for a Place to Call Home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54AEC4" wp14:editId="15B6E1BD">
                <wp:simplePos x="0" y="0"/>
                <wp:positionH relativeFrom="column">
                  <wp:posOffset>200025</wp:posOffset>
                </wp:positionH>
                <wp:positionV relativeFrom="paragraph">
                  <wp:posOffset>6229350</wp:posOffset>
                </wp:positionV>
                <wp:extent cx="2800350" cy="1083310"/>
                <wp:effectExtent l="0" t="0" r="0" b="2540"/>
                <wp:wrapNone/>
                <wp:docPr id="3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minimeniam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lupta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Tummer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feud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4AEC4" id="Text Box 15" o:spid="_x0000_s1057" type="#_x0000_t202" style="position:absolute;margin-left:15.75pt;margin-top:490.5pt;width:220.5pt;height:85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wisi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enim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minimeniam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lupta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Tummer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augue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dolore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feud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aliquam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w:drawing>
          <wp:anchor distT="0" distB="0" distL="114300" distR="114300" simplePos="0" relativeHeight="251569662" behindDoc="0" locked="0" layoutInCell="1" allowOverlap="1" wp14:anchorId="66B65F69" wp14:editId="23FECCF4">
            <wp:simplePos x="0" y="0"/>
            <wp:positionH relativeFrom="column">
              <wp:posOffset>7019925</wp:posOffset>
            </wp:positionH>
            <wp:positionV relativeFrom="paragraph">
              <wp:posOffset>4038600</wp:posOffset>
            </wp:positionV>
            <wp:extent cx="1942465" cy="1637030"/>
            <wp:effectExtent l="0" t="0" r="635" b="1270"/>
            <wp:wrapNone/>
            <wp:docPr id="317" name="Picture 317" descr="RE9992301-IMG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 descr="RE9992301-IMG0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4" r="10208" b="6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34486">
        <w:rPr>
          <w:noProof/>
        </w:rPr>
        <w:drawing>
          <wp:anchor distT="0" distB="0" distL="114300" distR="114300" simplePos="0" relativeHeight="251570686" behindDoc="0" locked="0" layoutInCell="1" allowOverlap="1" wp14:anchorId="6F2FEB62" wp14:editId="01097673">
            <wp:simplePos x="0" y="0"/>
            <wp:positionH relativeFrom="column">
              <wp:posOffset>3133725</wp:posOffset>
            </wp:positionH>
            <wp:positionV relativeFrom="paragraph">
              <wp:posOffset>4038600</wp:posOffset>
            </wp:positionV>
            <wp:extent cx="1941830" cy="1637030"/>
            <wp:effectExtent l="0" t="0" r="1270" b="1270"/>
            <wp:wrapNone/>
            <wp:docPr id="318" name="Picture 318" descr="RE9992301-IMG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 descr="RE9992301-IMG0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0" r="-877" b="36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2493" behindDoc="0" locked="0" layoutInCell="1" allowOverlap="1" wp14:anchorId="2D6EFF1D" wp14:editId="6311CA08">
                <wp:simplePos x="0" y="0"/>
                <wp:positionH relativeFrom="column">
                  <wp:posOffset>8963025</wp:posOffset>
                </wp:positionH>
                <wp:positionV relativeFrom="paragraph">
                  <wp:posOffset>4276725</wp:posOffset>
                </wp:positionV>
                <wp:extent cx="637540" cy="234315"/>
                <wp:effectExtent l="0" t="0" r="0" b="0"/>
                <wp:wrapNone/>
                <wp:docPr id="3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4315"/>
                        </a:xfrm>
                        <a:prstGeom prst="rect">
                          <a:avLst/>
                        </a:prstGeom>
                        <a:solidFill>
                          <a:srgbClr val="B9AE4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E990A" id="Rectangle 33" o:spid="_x0000_s1026" style="position:absolute;margin-left:705.75pt;margin-top:336.75pt;width:50.2pt;height:18.45pt;z-index:2515624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" fillcolor="#b9ae4c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3517" behindDoc="0" locked="0" layoutInCell="1" allowOverlap="1" wp14:anchorId="2CAC4995" wp14:editId="3C806DD9">
                <wp:simplePos x="0" y="0"/>
                <wp:positionH relativeFrom="column">
                  <wp:posOffset>8963025</wp:posOffset>
                </wp:positionH>
                <wp:positionV relativeFrom="paragraph">
                  <wp:posOffset>4505325</wp:posOffset>
                </wp:positionV>
                <wp:extent cx="637540" cy="233680"/>
                <wp:effectExtent l="0" t="0" r="0" b="0"/>
                <wp:wrapNone/>
                <wp:docPr id="32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3680"/>
                        </a:xfrm>
                        <a:prstGeom prst="rect">
                          <a:avLst/>
                        </a:prstGeom>
                        <a:solidFill>
                          <a:srgbClr val="7362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2E559" id="Rectangle 34" o:spid="_x0000_s1026" style="position:absolute;margin-left:705.75pt;margin-top:354.75pt;width:50.2pt;height:18.4pt;z-index:251563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" fillcolor="#73624a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4541" behindDoc="0" locked="0" layoutInCell="1" allowOverlap="1" wp14:anchorId="6F6D750A" wp14:editId="2602F414">
                <wp:simplePos x="0" y="0"/>
                <wp:positionH relativeFrom="column">
                  <wp:posOffset>8963025</wp:posOffset>
                </wp:positionH>
                <wp:positionV relativeFrom="paragraph">
                  <wp:posOffset>4743450</wp:posOffset>
                </wp:positionV>
                <wp:extent cx="637540" cy="233680"/>
                <wp:effectExtent l="0" t="0" r="0" b="0"/>
                <wp:wrapNone/>
                <wp:docPr id="32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3680"/>
                        </a:xfrm>
                        <a:prstGeom prst="rect">
                          <a:avLst/>
                        </a:prstGeom>
                        <a:solidFill>
                          <a:srgbClr val="BE78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F80F" id="Rectangle 35" o:spid="_x0000_s1026" style="position:absolute;margin-left:705.75pt;margin-top:373.5pt;width:50.2pt;height:18.4pt;z-index:251564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" fillcolor="#be783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5565" behindDoc="0" locked="0" layoutInCell="1" allowOverlap="1" wp14:anchorId="35962555" wp14:editId="5A5A595D">
                <wp:simplePos x="0" y="0"/>
                <wp:positionH relativeFrom="column">
                  <wp:posOffset>8963025</wp:posOffset>
                </wp:positionH>
                <wp:positionV relativeFrom="paragraph">
                  <wp:posOffset>4972050</wp:posOffset>
                </wp:positionV>
                <wp:extent cx="637540" cy="234315"/>
                <wp:effectExtent l="0" t="0" r="0" b="0"/>
                <wp:wrapNone/>
                <wp:docPr id="32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4315"/>
                        </a:xfrm>
                        <a:prstGeom prst="rect">
                          <a:avLst/>
                        </a:prstGeom>
                        <a:solidFill>
                          <a:srgbClr val="E5DEC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42CC7" id="Rectangle 36" o:spid="_x0000_s1026" style="position:absolute;margin-left:705.75pt;margin-top:391.5pt;width:50.2pt;height:18.45pt;z-index:251565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" fillcolor="#e5dece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6589" behindDoc="0" locked="0" layoutInCell="1" allowOverlap="1" wp14:anchorId="388F43E5" wp14:editId="5723242B">
                <wp:simplePos x="0" y="0"/>
                <wp:positionH relativeFrom="column">
                  <wp:posOffset>8963025</wp:posOffset>
                </wp:positionH>
                <wp:positionV relativeFrom="paragraph">
                  <wp:posOffset>5210175</wp:posOffset>
                </wp:positionV>
                <wp:extent cx="637540" cy="233680"/>
                <wp:effectExtent l="0" t="0" r="0" b="0"/>
                <wp:wrapNone/>
                <wp:docPr id="33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3680"/>
                        </a:xfrm>
                        <a:prstGeom prst="rect">
                          <a:avLst/>
                        </a:prstGeom>
                        <a:solidFill>
                          <a:srgbClr val="AA97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0731F" id="Rectangle 37" o:spid="_x0000_s1026" style="position:absolute;margin-left:705.75pt;margin-top:410.25pt;width:50.2pt;height:18.4pt;z-index:251566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" fillcolor="#aa973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7613" behindDoc="0" locked="0" layoutInCell="1" allowOverlap="1" wp14:anchorId="679C75DE" wp14:editId="7A2F6839">
                <wp:simplePos x="0" y="0"/>
                <wp:positionH relativeFrom="column">
                  <wp:posOffset>8963025</wp:posOffset>
                </wp:positionH>
                <wp:positionV relativeFrom="paragraph">
                  <wp:posOffset>5448300</wp:posOffset>
                </wp:positionV>
                <wp:extent cx="637540" cy="234315"/>
                <wp:effectExtent l="0" t="0" r="0" b="0"/>
                <wp:wrapNone/>
                <wp:docPr id="33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4315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60807" id="Rectangle 38" o:spid="_x0000_s1026" style="position:absolute;margin-left:705.75pt;margin-top:429pt;width:50.2pt;height:18.45pt;z-index:2515676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" fillcolor="#a49481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568637" behindDoc="0" locked="0" layoutInCell="1" allowOverlap="1" wp14:anchorId="0C0D1582" wp14:editId="07BE5469">
                <wp:simplePos x="0" y="0"/>
                <wp:positionH relativeFrom="column">
                  <wp:posOffset>8963025</wp:posOffset>
                </wp:positionH>
                <wp:positionV relativeFrom="paragraph">
                  <wp:posOffset>4038600</wp:posOffset>
                </wp:positionV>
                <wp:extent cx="637540" cy="234315"/>
                <wp:effectExtent l="0" t="0" r="0" b="0"/>
                <wp:wrapNone/>
                <wp:docPr id="33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234315"/>
                        </a:xfrm>
                        <a:prstGeom prst="rect">
                          <a:avLst/>
                        </a:prstGeom>
                        <a:solidFill>
                          <a:srgbClr val="5A57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D69A3" id="Rectangle 44" o:spid="_x0000_s1026" style="position:absolute;margin-left:705.75pt;margin-top:318pt;width:50.2pt;height:18.45pt;z-index:2515686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" fillcolor="#5a574b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734486">
        <w:rPr>
          <w:noProof/>
        </w:rPr>
        <w:drawing>
          <wp:anchor distT="0" distB="0" distL="114300" distR="114300" simplePos="0" relativeHeight="251571710" behindDoc="0" locked="0" layoutInCell="1" allowOverlap="1" wp14:anchorId="7A0A4ABB" wp14:editId="2BB903CE">
            <wp:simplePos x="0" y="0"/>
            <wp:positionH relativeFrom="column">
              <wp:posOffset>5067300</wp:posOffset>
            </wp:positionH>
            <wp:positionV relativeFrom="paragraph">
              <wp:posOffset>4038600</wp:posOffset>
            </wp:positionV>
            <wp:extent cx="1941830" cy="1637030"/>
            <wp:effectExtent l="0" t="0" r="1270" b="1270"/>
            <wp:wrapNone/>
            <wp:docPr id="333" name="Picture 333" descr="RE9992301-IMG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 descr="RE9992301-IMG0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9" r="7878" b="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34486">
        <w:rPr>
          <w:noProof/>
        </w:rPr>
        <w:drawing>
          <wp:anchor distT="0" distB="0" distL="114300" distR="114300" simplePos="0" relativeHeight="251684352" behindDoc="0" locked="0" layoutInCell="1" allowOverlap="1" wp14:anchorId="35BA78EB" wp14:editId="73D3D07F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1143000" cy="914400"/>
            <wp:effectExtent l="0" t="0" r="0" b="0"/>
            <wp:wrapNone/>
            <wp:docPr id="334" name="Picture 334" descr="RE9992301-IMG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 descr="RE9992301-IMG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r="104" b="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0AC4C4A" wp14:editId="1FF29019">
                <wp:simplePos x="0" y="0"/>
                <wp:positionH relativeFrom="column">
                  <wp:posOffset>5057775</wp:posOffset>
                </wp:positionH>
                <wp:positionV relativeFrom="paragraph">
                  <wp:posOffset>1304925</wp:posOffset>
                </wp:positionV>
                <wp:extent cx="1446530" cy="936625"/>
                <wp:effectExtent l="0" t="0" r="1270" b="0"/>
                <wp:wrapNone/>
                <wp:docPr id="33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nihil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imperdiet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doming id quod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mazim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facer minim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am,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ullamcorer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Nos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ullam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corper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qui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C4C4A" id="Text Box 54" o:spid="_x0000_s1058" type="#_x0000_t202" style="position:absolute;margin-left:398.25pt;margin-top:102.75pt;width:113.9pt;height:73.7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nihil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imperdiet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doming id quod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mazim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placerat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facer minim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veni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am,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ullamcorer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Nos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exerci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ullam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corper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iusto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odio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nissim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qui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blandit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praesent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delenit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448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5F1A50F" wp14:editId="60AF39FB">
                <wp:simplePos x="0" y="0"/>
                <wp:positionH relativeFrom="column">
                  <wp:posOffset>6591300</wp:posOffset>
                </wp:positionH>
                <wp:positionV relativeFrom="paragraph">
                  <wp:posOffset>1304925</wp:posOffset>
                </wp:positionV>
                <wp:extent cx="1446530" cy="936625"/>
                <wp:effectExtent l="0" t="0" r="1270" b="0"/>
                <wp:wrapNone/>
                <wp:docPr id="33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4486" w:rsidRDefault="00734486" w:rsidP="00734486">
                            <w:pPr>
                              <w:widowControl w:val="0"/>
                              <w:spacing w:line="22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sectetuer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adip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iscing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sed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nibh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Nam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libe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cum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soluta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nobis sed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1A50F" id="Text Box 58" o:spid="_x0000_s1059" type="#_x0000_t202" style="position:absolute;margin-left:519pt;margin-top:102.75pt;width:113.9pt;height:73.7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734486" w:rsidRDefault="00734486" w:rsidP="00734486">
                      <w:pPr>
                        <w:widowControl w:val="0"/>
                        <w:spacing w:line="22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sectetuer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adip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iscing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elit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sed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nonummy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nibh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magna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aliquam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erat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volutpat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Nam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libe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tempor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cum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soluta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nobis sed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644B" w:rsidSect="00D7590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A28" w:rsidRDefault="00194A28" w:rsidP="00101AC6">
      <w:r>
        <w:separator/>
      </w:r>
    </w:p>
  </w:endnote>
  <w:endnote w:type="continuationSeparator" w:id="0">
    <w:p w:rsidR="00194A28" w:rsidRDefault="00194A28" w:rsidP="0010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rint MT Shadow">
    <w:charset w:val="00"/>
    <w:family w:val="decorative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A28" w:rsidRDefault="00194A28" w:rsidP="00101AC6">
      <w:r>
        <w:separator/>
      </w:r>
    </w:p>
  </w:footnote>
  <w:footnote w:type="continuationSeparator" w:id="0">
    <w:p w:rsidR="00194A28" w:rsidRDefault="00194A28" w:rsidP="0010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57"/>
    <w:rsid w:val="00034552"/>
    <w:rsid w:val="00087CEA"/>
    <w:rsid w:val="000B5E84"/>
    <w:rsid w:val="000F75AC"/>
    <w:rsid w:val="00101AC6"/>
    <w:rsid w:val="00172BBD"/>
    <w:rsid w:val="00194A28"/>
    <w:rsid w:val="00196DE1"/>
    <w:rsid w:val="00236292"/>
    <w:rsid w:val="00266991"/>
    <w:rsid w:val="003935C0"/>
    <w:rsid w:val="003A389D"/>
    <w:rsid w:val="003D376C"/>
    <w:rsid w:val="003F3E21"/>
    <w:rsid w:val="00424A1C"/>
    <w:rsid w:val="00426E7D"/>
    <w:rsid w:val="004270F9"/>
    <w:rsid w:val="004616E0"/>
    <w:rsid w:val="004E227C"/>
    <w:rsid w:val="004E644B"/>
    <w:rsid w:val="0050260C"/>
    <w:rsid w:val="00675CC7"/>
    <w:rsid w:val="006B442A"/>
    <w:rsid w:val="007200FF"/>
    <w:rsid w:val="00727F6F"/>
    <w:rsid w:val="00734486"/>
    <w:rsid w:val="007640BC"/>
    <w:rsid w:val="007846AB"/>
    <w:rsid w:val="007A1799"/>
    <w:rsid w:val="007A5312"/>
    <w:rsid w:val="007B46E6"/>
    <w:rsid w:val="008203DE"/>
    <w:rsid w:val="00860B74"/>
    <w:rsid w:val="0089137F"/>
    <w:rsid w:val="00A1261A"/>
    <w:rsid w:val="00A50C33"/>
    <w:rsid w:val="00A91EE6"/>
    <w:rsid w:val="00A94EFF"/>
    <w:rsid w:val="00B1036F"/>
    <w:rsid w:val="00B81E9D"/>
    <w:rsid w:val="00BB3094"/>
    <w:rsid w:val="00C21984"/>
    <w:rsid w:val="00C64EEA"/>
    <w:rsid w:val="00D75908"/>
    <w:rsid w:val="00D93BAC"/>
    <w:rsid w:val="00DC505F"/>
    <w:rsid w:val="00E3067B"/>
    <w:rsid w:val="00E43E6C"/>
    <w:rsid w:val="00EB6AC3"/>
    <w:rsid w:val="00EE2B57"/>
    <w:rsid w:val="00F54307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6C44"/>
  <w15:chartTrackingRefBased/>
  <w15:docId w15:val="{EB9C3F4F-C825-4698-8805-DF354EE3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08"/>
    <w:rPr>
      <w:rFonts w:ascii="Times New Roman" w:eastAsia="Times New Roman" w:hAnsi="Times New Roman"/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AC6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10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AC6"/>
    <w:rPr>
      <w:rFonts w:ascii="Times New Roman" w:eastAsia="Times New Roman" w:hAnsi="Times New Roman"/>
      <w:color w:val="212120"/>
      <w:kern w:val="28"/>
    </w:rPr>
  </w:style>
  <w:style w:type="paragraph" w:styleId="NormalWeb">
    <w:name w:val="Normal (Web)"/>
    <w:basedOn w:val="Normal"/>
    <w:uiPriority w:val="99"/>
    <w:semiHidden/>
    <w:unhideWhenUsed/>
    <w:rsid w:val="00FD7D0A"/>
    <w:pPr>
      <w:spacing w:before="100" w:beforeAutospacing="1" w:after="100" w:afterAutospacing="1"/>
    </w:pPr>
    <w:rPr>
      <w:color w:val="auto"/>
      <w:kern w:val="0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8203DE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A3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A389D"/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paragraph" w:customStyle="1" w:styleId="Style1">
    <w:name w:val="Style1"/>
    <w:basedOn w:val="Normal"/>
    <w:rsid w:val="003D376C"/>
    <w:pPr>
      <w:jc w:val="right"/>
    </w:pPr>
    <w:rPr>
      <w:rFonts w:ascii="Imprint MT Shadow" w:hAnsi="Imprint MT Shadow"/>
      <w:b/>
      <w:color w:val="000042"/>
      <w:kern w:val="0"/>
      <w:sz w:val="7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.barry@griffinproperty.com.au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hyperlink" Target="mailto:alan.barry@griffinproperty.com.au" TargetMode="External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j\AppData\Roaming\Microsoft\Templates\Real%20estate%20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 estate business brochure (tri-fold).dotx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Barry</dc:creator>
  <cp:keywords/>
  <dc:description/>
  <cp:lastModifiedBy>Alan Barry</cp:lastModifiedBy>
  <cp:revision>2</cp:revision>
  <dcterms:created xsi:type="dcterms:W3CDTF">2019-07-23T04:25:00Z</dcterms:created>
  <dcterms:modified xsi:type="dcterms:W3CDTF">2019-07-23T04:25:00Z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0x0101005F02E0EF7D44C04B9FA644DBFF45FF6A</vt:lpwstr>
  </property>
</Properties>
</file>